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434E3" w14:textId="0C7410EA" w:rsidR="00291EC4" w:rsidRPr="00CD37BA" w:rsidRDefault="008F3729" w:rsidP="00CD37BA">
      <w:pPr>
        <w:pStyle w:val="Heading1"/>
        <w:spacing w:line="360" w:lineRule="auto"/>
      </w:pPr>
      <w:r>
        <w:rPr>
          <w:noProof/>
        </w:rPr>
        <mc:AlternateContent>
          <mc:Choice Requires="wpg">
            <w:drawing>
              <wp:anchor distT="0" distB="0" distL="114300" distR="114300" simplePos="0" relativeHeight="251657728" behindDoc="0" locked="0" layoutInCell="1" allowOverlap="1" wp14:anchorId="501B1667" wp14:editId="3A3758CA">
                <wp:simplePos x="0" y="0"/>
                <wp:positionH relativeFrom="column">
                  <wp:posOffset>-227965</wp:posOffset>
                </wp:positionH>
                <wp:positionV relativeFrom="paragraph">
                  <wp:posOffset>26670</wp:posOffset>
                </wp:positionV>
                <wp:extent cx="6629400" cy="946150"/>
                <wp:effectExtent l="0" t="0" r="0" b="0"/>
                <wp:wrapTight wrapText="bothSides">
                  <wp:wrapPolygon edited="0">
                    <wp:start x="83" y="580"/>
                    <wp:lineTo x="83" y="20295"/>
                    <wp:lineTo x="21434" y="20295"/>
                    <wp:lineTo x="21434" y="580"/>
                    <wp:lineTo x="83" y="580"/>
                  </wp:wrapPolygon>
                </wp:wrapTight>
                <wp:docPr id="2"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9400" cy="946150"/>
                          <a:chOff x="1080" y="2746"/>
                          <a:chExt cx="10440" cy="1800"/>
                        </a:xfrm>
                      </wpg:grpSpPr>
                      <wps:wsp>
                        <wps:cNvPr id="3" name="Text Box 2"/>
                        <wps:cNvSpPr txBox="1">
                          <a:spLocks noChangeArrowheads="1"/>
                        </wps:cNvSpPr>
                        <wps:spPr bwMode="auto">
                          <a:xfrm>
                            <a:off x="1080" y="2746"/>
                            <a:ext cx="5040" cy="1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F263186"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Client: </w:t>
                              </w:r>
                            </w:p>
                            <w:p w14:paraId="5746D36B"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Project: </w:t>
                              </w:r>
                            </w:p>
                            <w:p w14:paraId="5329A5BC"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Version: </w:t>
                              </w:r>
                            </w:p>
                            <w:p w14:paraId="7FC7EC6B" w14:textId="77777777" w:rsidR="009E0EE7" w:rsidRDefault="009E0EE7" w:rsidP="004F550F">
                              <w:pPr>
                                <w:spacing w:after="0" w:line="240" w:lineRule="auto"/>
                                <w:rPr>
                                  <w:rFonts w:ascii="Helvetica Neue Light" w:hAnsi="Helvetica Neue Light"/>
                                  <w:sz w:val="20"/>
                                </w:rPr>
                              </w:pPr>
                            </w:p>
                            <w:p w14:paraId="33C5BDE2" w14:textId="77777777" w:rsidR="009E0EE7" w:rsidRDefault="009E0EE7" w:rsidP="004F550F">
                              <w:pPr>
                                <w:spacing w:after="0" w:line="240" w:lineRule="auto"/>
                                <w:rPr>
                                  <w:rFonts w:ascii="Helvetica Neue Light" w:hAnsi="Helvetica Neue Light"/>
                                  <w:sz w:val="20"/>
                                </w:rPr>
                              </w:pPr>
                            </w:p>
                            <w:p w14:paraId="44124811" w14:textId="77777777" w:rsidR="009E0EE7" w:rsidRDefault="009E0EE7" w:rsidP="004F550F">
                              <w:pPr>
                                <w:spacing w:after="0" w:line="240" w:lineRule="auto"/>
                                <w:rPr>
                                  <w:rFonts w:ascii="Helvetica Neue Light" w:hAnsi="Helvetica Neue Light"/>
                                  <w:sz w:val="20"/>
                                </w:rPr>
                              </w:pPr>
                            </w:p>
                            <w:p w14:paraId="0C637A2A" w14:textId="77777777" w:rsidR="009E0EE7" w:rsidRDefault="009E0EE7" w:rsidP="004F550F">
                              <w:pPr>
                                <w:spacing w:after="0" w:line="240" w:lineRule="auto"/>
                                <w:rPr>
                                  <w:rFonts w:ascii="Helvetica Neue Light" w:hAnsi="Helvetica Neue Light"/>
                                  <w:sz w:val="20"/>
                                </w:rPr>
                              </w:pPr>
                            </w:p>
                            <w:p w14:paraId="5F524365" w14:textId="77777777" w:rsidR="009E0EE7" w:rsidRDefault="009E0EE7" w:rsidP="004F550F">
                              <w:pPr>
                                <w:spacing w:after="0" w:line="240" w:lineRule="auto"/>
                                <w:rPr>
                                  <w:rFonts w:ascii="Helvetica Neue Light" w:hAnsi="Helvetica Neue Light"/>
                                  <w:sz w:val="20"/>
                                </w:rPr>
                              </w:pPr>
                            </w:p>
                            <w:p w14:paraId="71F064FC" w14:textId="77777777" w:rsidR="009E0EE7" w:rsidRDefault="009E0EE7" w:rsidP="004F550F">
                              <w:pPr>
                                <w:spacing w:after="0" w:line="240" w:lineRule="auto"/>
                                <w:rPr>
                                  <w:rFonts w:ascii="Helvetica Neue Light" w:hAnsi="Helvetica Neue Light"/>
                                  <w:sz w:val="20"/>
                                </w:rPr>
                              </w:pPr>
                            </w:p>
                            <w:p w14:paraId="2E5F1BF2" w14:textId="77777777" w:rsidR="009E0EE7" w:rsidRDefault="009E0EE7" w:rsidP="004F550F">
                              <w:pPr>
                                <w:spacing w:after="0" w:line="240" w:lineRule="auto"/>
                                <w:rPr>
                                  <w:rFonts w:ascii="Helvetica Neue Light" w:hAnsi="Helvetica Neue Light"/>
                                  <w:sz w:val="20"/>
                                </w:rPr>
                              </w:pPr>
                            </w:p>
                            <w:p w14:paraId="11BFEB42" w14:textId="77777777" w:rsidR="009E0EE7" w:rsidRDefault="009E0EE7" w:rsidP="004F550F">
                              <w:pPr>
                                <w:spacing w:after="0" w:line="240" w:lineRule="auto"/>
                                <w:rPr>
                                  <w:rFonts w:ascii="Helvetica Neue Light" w:hAnsi="Helvetica Neue Light"/>
                                  <w:sz w:val="20"/>
                                </w:rPr>
                              </w:pPr>
                            </w:p>
                          </w:txbxContent>
                        </wps:txbx>
                        <wps:bodyPr rot="0" vert="horz" wrap="square" lIns="91440" tIns="91440" rIns="91440" bIns="91440" anchor="t" anchorCtr="0" upright="1">
                          <a:noAutofit/>
                        </wps:bodyPr>
                      </wps:wsp>
                      <wps:wsp>
                        <wps:cNvPr id="4" name="Text Box 3"/>
                        <wps:cNvSpPr txBox="1">
                          <a:spLocks noChangeArrowheads="1"/>
                        </wps:cNvSpPr>
                        <wps:spPr bwMode="auto">
                          <a:xfrm>
                            <a:off x="6480" y="2746"/>
                            <a:ext cx="5040" cy="18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2CEA799" w14:textId="77777777" w:rsidR="009E0EE7" w:rsidRPr="008352F9" w:rsidRDefault="009E0EE7" w:rsidP="004F550F">
                              <w:pPr>
                                <w:spacing w:after="0" w:line="240" w:lineRule="auto"/>
                                <w:rPr>
                                  <w:rFonts w:ascii="Helvetica Neue Light" w:hAnsi="Helvetica Neue Light"/>
                                  <w:sz w:val="20"/>
                                </w:rPr>
                              </w:pPr>
                              <w:r>
                                <w:rPr>
                                  <w:rFonts w:ascii="Helvetica Neue Light" w:hAnsi="Helvetica Neue Light"/>
                                  <w:sz w:val="20"/>
                                </w:rPr>
                                <w:t xml:space="preserve">Date: </w:t>
                              </w:r>
                              <w:r>
                                <w:rPr>
                                  <w:rFonts w:ascii="Helvetica Neue Light" w:hAnsi="Helvetica Neue Light"/>
                                  <w:sz w:val="20"/>
                                </w:rPr>
                                <w:fldChar w:fldCharType="begin"/>
                              </w:r>
                              <w:r>
                                <w:rPr>
                                  <w:rFonts w:ascii="Helvetica Neue Light" w:hAnsi="Helvetica Neue Light"/>
                                  <w:sz w:val="20"/>
                                </w:rPr>
                                <w:instrText xml:space="preserve"> TIME \@ "M/d/yy" </w:instrText>
                              </w:r>
                              <w:r>
                                <w:rPr>
                                  <w:rFonts w:ascii="Helvetica Neue Light" w:hAnsi="Helvetica Neue Light"/>
                                  <w:sz w:val="20"/>
                                </w:rPr>
                                <w:fldChar w:fldCharType="separate"/>
                              </w:r>
                              <w:r w:rsidR="003C48D3">
                                <w:rPr>
                                  <w:rFonts w:ascii="Helvetica Neue Light" w:hAnsi="Helvetica Neue Light"/>
                                  <w:noProof/>
                                  <w:sz w:val="20"/>
                                </w:rPr>
                                <w:t>11/30/16</w:t>
                              </w:r>
                              <w:r>
                                <w:rPr>
                                  <w:rFonts w:ascii="Helvetica Neue Light" w:hAnsi="Helvetica Neue Light"/>
                                  <w:sz w:val="20"/>
                                </w:rPr>
                                <w:fldChar w:fldCharType="end"/>
                              </w:r>
                            </w:p>
                            <w:p w14:paraId="0D005F51" w14:textId="77777777" w:rsidR="009E0EE7" w:rsidRPr="008352F9" w:rsidRDefault="009E0EE7" w:rsidP="004F550F">
                              <w:pPr>
                                <w:spacing w:after="0" w:line="240" w:lineRule="auto"/>
                                <w:rPr>
                                  <w:rFonts w:ascii="Helvetica Neue Light" w:hAnsi="Helvetica Neue Light"/>
                                  <w:sz w:val="20"/>
                                </w:rPr>
                              </w:pPr>
                              <w:r w:rsidRPr="008352F9">
                                <w:rPr>
                                  <w:rFonts w:ascii="Helvetica Neue Light" w:hAnsi="Helvetica Neue Light"/>
                                  <w:sz w:val="20"/>
                                </w:rPr>
                                <w:t>Writer:</w:t>
                              </w:r>
                              <w:r>
                                <w:rPr>
                                  <w:rFonts w:ascii="Helvetica Neue Light" w:hAnsi="Helvetica Neue Light"/>
                                  <w:sz w:val="20"/>
                                </w:rPr>
                                <w:t xml:space="preserve"> </w:t>
                              </w:r>
                            </w:p>
                            <w:p w14:paraId="62556BE2"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CD: </w:t>
                              </w:r>
                            </w:p>
                            <w:p w14:paraId="0218A58E" w14:textId="77777777" w:rsidR="009E0EE7" w:rsidRDefault="009E0EE7" w:rsidP="004F550F">
                              <w:pPr>
                                <w:spacing w:after="0" w:line="240" w:lineRule="auto"/>
                                <w:rPr>
                                  <w:rFonts w:ascii="Helvetica Neue Light" w:hAnsi="Helvetica Neue Light"/>
                                  <w:sz w:val="20"/>
                                </w:rPr>
                              </w:pPr>
                            </w:p>
                            <w:p w14:paraId="0693F402" w14:textId="77777777" w:rsidR="009E0EE7" w:rsidRDefault="009E0EE7" w:rsidP="004F550F">
                              <w:pPr>
                                <w:spacing w:after="0" w:line="240" w:lineRule="auto"/>
                                <w:rPr>
                                  <w:rFonts w:ascii="Helvetica Neue Light" w:hAnsi="Helvetica Neue Light"/>
                                  <w:sz w:val="20"/>
                                </w:rPr>
                              </w:pPr>
                            </w:p>
                            <w:p w14:paraId="7504A5C6" w14:textId="77777777" w:rsidR="009E0EE7" w:rsidRDefault="009E0EE7" w:rsidP="004F550F">
                              <w:pPr>
                                <w:spacing w:after="0" w:line="240" w:lineRule="auto"/>
                                <w:rPr>
                                  <w:rFonts w:ascii="Helvetica Neue Light" w:hAnsi="Helvetica Neue Light"/>
                                  <w:sz w:val="20"/>
                                </w:rPr>
                              </w:pPr>
                            </w:p>
                            <w:p w14:paraId="4E58A4D7" w14:textId="77777777" w:rsidR="009E0EE7" w:rsidRDefault="009E0EE7" w:rsidP="004F550F">
                              <w:pPr>
                                <w:spacing w:after="0" w:line="240" w:lineRule="auto"/>
                                <w:rPr>
                                  <w:rFonts w:ascii="Helvetica Neue Light" w:hAnsi="Helvetica Neue Light"/>
                                  <w:sz w:val="20"/>
                                </w:rPr>
                              </w:pPr>
                            </w:p>
                            <w:p w14:paraId="39B8A9D7" w14:textId="77777777" w:rsidR="009E0EE7" w:rsidRDefault="009E0EE7" w:rsidP="004F550F">
                              <w:pPr>
                                <w:spacing w:after="0" w:line="240" w:lineRule="auto"/>
                                <w:rPr>
                                  <w:rFonts w:ascii="Helvetica Neue Light" w:hAnsi="Helvetica Neue Light"/>
                                  <w:sz w:val="20"/>
                                </w:rPr>
                              </w:pPr>
                            </w:p>
                            <w:p w14:paraId="7C587FDC" w14:textId="77777777" w:rsidR="009E0EE7" w:rsidRDefault="009E0EE7" w:rsidP="004F550F">
                              <w:pPr>
                                <w:spacing w:after="0" w:line="240" w:lineRule="auto"/>
                                <w:rPr>
                                  <w:rFonts w:ascii="Helvetica Neue Light" w:hAnsi="Helvetica Neue Light"/>
                                  <w:sz w:val="20"/>
                                </w:rPr>
                              </w:pPr>
                            </w:p>
                            <w:p w14:paraId="6A2E0432" w14:textId="77777777" w:rsidR="009E0EE7" w:rsidRDefault="009E0EE7" w:rsidP="004F550F">
                              <w:pPr>
                                <w:spacing w:after="0" w:line="240" w:lineRule="auto"/>
                                <w:rPr>
                                  <w:rFonts w:ascii="Helvetica Neue Light" w:hAnsi="Helvetica Neue Light"/>
                                  <w:sz w:val="20"/>
                                </w:rPr>
                              </w:pPr>
                            </w:p>
                            <w:p w14:paraId="0263D3F3" w14:textId="77777777" w:rsidR="009E0EE7" w:rsidRDefault="009E0EE7" w:rsidP="004F550F">
                              <w:pPr>
                                <w:spacing w:after="0" w:line="240" w:lineRule="auto"/>
                                <w:rPr>
                                  <w:rFonts w:ascii="Helvetica Neue Light" w:hAnsi="Helvetica Neue Light"/>
                                  <w:sz w:val="20"/>
                                </w:rPr>
                              </w:pPr>
                            </w:p>
                            <w:p w14:paraId="4AC6C654" w14:textId="77777777" w:rsidR="009E0EE7" w:rsidRPr="008352F9" w:rsidRDefault="009E0EE7" w:rsidP="004F550F">
                              <w:pPr>
                                <w:spacing w:after="0" w:line="240" w:lineRule="auto"/>
                                <w:rPr>
                                  <w:rFonts w:ascii="Helvetica Neue Light" w:hAnsi="Helvetica Neue Light"/>
                                  <w:sz w:val="20"/>
                                </w:rPr>
                              </w:pP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1B1667" id="Group 4" o:spid="_x0000_s1026" style="position:absolute;margin-left:-17.95pt;margin-top:2.1pt;width:522pt;height:74.5pt;z-index:251657728" coordorigin="1080,2746" coordsize="10440,1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">
                <v:shapetype id="_x0000_t202" coordsize="21600,21600" o:spt="202" path="m0,0l0,21600,21600,21600,21600,0xe">
                  <v:stroke joinstyle="miter"/>
                  <v:path gradientshapeok="t" o:connecttype="rect"/>
                </v:shapetype>
                <v:shape id="Text Box 2" o:spid="_x0000_s1027" type="#_x0000_t202" style="position:absolute;left:1080;top:2746;width:504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vAN4wQAA&#10;ANoAAAAPAAAAZHJzL2Rvd25yZXYueG1sRI9BawIxFITvgv8hPMGbZlVaZTWKKEKvtYLX5+a5WUxe&#10;lk3c3frrm0Khx2FmvmE2u95Z0VITKs8KZtMMBHHhdcWlgsvXabICESKyRuuZFHxTgN12ONhgrn3H&#10;n9SeYykShEOOCkyMdS5lKAw5DFNfEyfv7huHMcmmlLrBLsGdlfMse5cOK04LBms6GCoe56dTULye&#10;x9WhurXda3ld3npj3+5slRqP+v0aRKQ+/of/2h9awQJ+r6QbIL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7wDeMEAAADaAAAADwAAAAAAAAAAAAAAAACXAgAAZHJzL2Rvd25y&#10;ZXYueG1sUEsFBgAAAAAEAAQA9QAAAIUDAAAAAA==&#10;" filled="f" stroked="f">
                  <v:textbox inset=",7.2pt,,7.2pt">
                    <w:txbxContent>
                      <w:p w14:paraId="5F263186"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Client: </w:t>
                        </w:r>
                      </w:p>
                      <w:p w14:paraId="5746D36B"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Project: </w:t>
                        </w:r>
                      </w:p>
                      <w:p w14:paraId="5329A5BC"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Version: </w:t>
                        </w:r>
                      </w:p>
                      <w:p w14:paraId="7FC7EC6B" w14:textId="77777777" w:rsidR="009E0EE7" w:rsidRDefault="009E0EE7" w:rsidP="004F550F">
                        <w:pPr>
                          <w:spacing w:after="0" w:line="240" w:lineRule="auto"/>
                          <w:rPr>
                            <w:rFonts w:ascii="Helvetica Neue Light" w:hAnsi="Helvetica Neue Light"/>
                            <w:sz w:val="20"/>
                          </w:rPr>
                        </w:pPr>
                      </w:p>
                      <w:p w14:paraId="33C5BDE2" w14:textId="77777777" w:rsidR="009E0EE7" w:rsidRDefault="009E0EE7" w:rsidP="004F550F">
                        <w:pPr>
                          <w:spacing w:after="0" w:line="240" w:lineRule="auto"/>
                          <w:rPr>
                            <w:rFonts w:ascii="Helvetica Neue Light" w:hAnsi="Helvetica Neue Light"/>
                            <w:sz w:val="20"/>
                          </w:rPr>
                        </w:pPr>
                      </w:p>
                      <w:p w14:paraId="44124811" w14:textId="77777777" w:rsidR="009E0EE7" w:rsidRDefault="009E0EE7" w:rsidP="004F550F">
                        <w:pPr>
                          <w:spacing w:after="0" w:line="240" w:lineRule="auto"/>
                          <w:rPr>
                            <w:rFonts w:ascii="Helvetica Neue Light" w:hAnsi="Helvetica Neue Light"/>
                            <w:sz w:val="20"/>
                          </w:rPr>
                        </w:pPr>
                      </w:p>
                      <w:p w14:paraId="0C637A2A" w14:textId="77777777" w:rsidR="009E0EE7" w:rsidRDefault="009E0EE7" w:rsidP="004F550F">
                        <w:pPr>
                          <w:spacing w:after="0" w:line="240" w:lineRule="auto"/>
                          <w:rPr>
                            <w:rFonts w:ascii="Helvetica Neue Light" w:hAnsi="Helvetica Neue Light"/>
                            <w:sz w:val="20"/>
                          </w:rPr>
                        </w:pPr>
                      </w:p>
                      <w:p w14:paraId="5F524365" w14:textId="77777777" w:rsidR="009E0EE7" w:rsidRDefault="009E0EE7" w:rsidP="004F550F">
                        <w:pPr>
                          <w:spacing w:after="0" w:line="240" w:lineRule="auto"/>
                          <w:rPr>
                            <w:rFonts w:ascii="Helvetica Neue Light" w:hAnsi="Helvetica Neue Light"/>
                            <w:sz w:val="20"/>
                          </w:rPr>
                        </w:pPr>
                      </w:p>
                      <w:p w14:paraId="71F064FC" w14:textId="77777777" w:rsidR="009E0EE7" w:rsidRDefault="009E0EE7" w:rsidP="004F550F">
                        <w:pPr>
                          <w:spacing w:after="0" w:line="240" w:lineRule="auto"/>
                          <w:rPr>
                            <w:rFonts w:ascii="Helvetica Neue Light" w:hAnsi="Helvetica Neue Light"/>
                            <w:sz w:val="20"/>
                          </w:rPr>
                        </w:pPr>
                      </w:p>
                      <w:p w14:paraId="2E5F1BF2" w14:textId="77777777" w:rsidR="009E0EE7" w:rsidRDefault="009E0EE7" w:rsidP="004F550F">
                        <w:pPr>
                          <w:spacing w:after="0" w:line="240" w:lineRule="auto"/>
                          <w:rPr>
                            <w:rFonts w:ascii="Helvetica Neue Light" w:hAnsi="Helvetica Neue Light"/>
                            <w:sz w:val="20"/>
                          </w:rPr>
                        </w:pPr>
                      </w:p>
                      <w:p w14:paraId="11BFEB42" w14:textId="77777777" w:rsidR="009E0EE7" w:rsidRDefault="009E0EE7" w:rsidP="004F550F">
                        <w:pPr>
                          <w:spacing w:after="0" w:line="240" w:lineRule="auto"/>
                          <w:rPr>
                            <w:rFonts w:ascii="Helvetica Neue Light" w:hAnsi="Helvetica Neue Light"/>
                            <w:sz w:val="20"/>
                          </w:rPr>
                        </w:pPr>
                      </w:p>
                    </w:txbxContent>
                  </v:textbox>
                </v:shape>
                <v:shape id="Text Box 3" o:spid="_x0000_s1028" type="#_x0000_t202" style="position:absolute;left:6480;top:2746;width:5040;height:1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VZsMwQAA&#10;ANoAAAAPAAAAZHJzL2Rvd25yZXYueG1sRI9BawIxFITvgv8hPMGbZhVbZTWKKEKvtYLX5+a5WUxe&#10;lk3c3frrm0Khx2FmvmE2u95Z0VITKs8KZtMMBHHhdcWlgsvXabICESKyRuuZFHxTgN12ONhgrn3H&#10;n9SeYykShEOOCkyMdS5lKAw5DFNfEyfv7huHMcmmlLrBLsGdlfMse5cOK04LBms6GCoe56dTULye&#10;x9WhurXda3ld3npj3+5slRqP+v0aRKQ+/of/2h9awQJ+r6QbIL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FWbDMEAAADaAAAADwAAAAAAAAAAAAAAAACXAgAAZHJzL2Rvd25y&#10;ZXYueG1sUEsFBgAAAAAEAAQA9QAAAIUDAAAAAA==&#10;" filled="f" stroked="f">
                  <v:textbox inset=",7.2pt,,7.2pt">
                    <w:txbxContent>
                      <w:p w14:paraId="42CEA799" w14:textId="77777777" w:rsidR="009E0EE7" w:rsidRPr="008352F9" w:rsidRDefault="009E0EE7" w:rsidP="004F550F">
                        <w:pPr>
                          <w:spacing w:after="0" w:line="240" w:lineRule="auto"/>
                          <w:rPr>
                            <w:rFonts w:ascii="Helvetica Neue Light" w:hAnsi="Helvetica Neue Light"/>
                            <w:sz w:val="20"/>
                          </w:rPr>
                        </w:pPr>
                        <w:r>
                          <w:rPr>
                            <w:rFonts w:ascii="Helvetica Neue Light" w:hAnsi="Helvetica Neue Light"/>
                            <w:sz w:val="20"/>
                          </w:rPr>
                          <w:t xml:space="preserve">Date: </w:t>
                        </w:r>
                        <w:r>
                          <w:rPr>
                            <w:rFonts w:ascii="Helvetica Neue Light" w:hAnsi="Helvetica Neue Light"/>
                            <w:sz w:val="20"/>
                          </w:rPr>
                          <w:fldChar w:fldCharType="begin"/>
                        </w:r>
                        <w:r>
                          <w:rPr>
                            <w:rFonts w:ascii="Helvetica Neue Light" w:hAnsi="Helvetica Neue Light"/>
                            <w:sz w:val="20"/>
                          </w:rPr>
                          <w:instrText xml:space="preserve"> TIME \@ "M/d/yy" </w:instrText>
                        </w:r>
                        <w:r>
                          <w:rPr>
                            <w:rFonts w:ascii="Helvetica Neue Light" w:hAnsi="Helvetica Neue Light"/>
                            <w:sz w:val="20"/>
                          </w:rPr>
                          <w:fldChar w:fldCharType="separate"/>
                        </w:r>
                        <w:r w:rsidR="003C48D3">
                          <w:rPr>
                            <w:rFonts w:ascii="Helvetica Neue Light" w:hAnsi="Helvetica Neue Light"/>
                            <w:noProof/>
                            <w:sz w:val="20"/>
                          </w:rPr>
                          <w:t>11/30/16</w:t>
                        </w:r>
                        <w:r>
                          <w:rPr>
                            <w:rFonts w:ascii="Helvetica Neue Light" w:hAnsi="Helvetica Neue Light"/>
                            <w:sz w:val="20"/>
                          </w:rPr>
                          <w:fldChar w:fldCharType="end"/>
                        </w:r>
                      </w:p>
                      <w:p w14:paraId="0D005F51" w14:textId="77777777" w:rsidR="009E0EE7" w:rsidRPr="008352F9" w:rsidRDefault="009E0EE7" w:rsidP="004F550F">
                        <w:pPr>
                          <w:spacing w:after="0" w:line="240" w:lineRule="auto"/>
                          <w:rPr>
                            <w:rFonts w:ascii="Helvetica Neue Light" w:hAnsi="Helvetica Neue Light"/>
                            <w:sz w:val="20"/>
                          </w:rPr>
                        </w:pPr>
                        <w:r w:rsidRPr="008352F9">
                          <w:rPr>
                            <w:rFonts w:ascii="Helvetica Neue Light" w:hAnsi="Helvetica Neue Light"/>
                            <w:sz w:val="20"/>
                          </w:rPr>
                          <w:t>Writer:</w:t>
                        </w:r>
                        <w:r>
                          <w:rPr>
                            <w:rFonts w:ascii="Helvetica Neue Light" w:hAnsi="Helvetica Neue Light"/>
                            <w:sz w:val="20"/>
                          </w:rPr>
                          <w:t xml:space="preserve"> </w:t>
                        </w:r>
                      </w:p>
                      <w:p w14:paraId="62556BE2" w14:textId="77777777" w:rsidR="009E0EE7" w:rsidRDefault="009E0EE7" w:rsidP="004F550F">
                        <w:pPr>
                          <w:spacing w:after="0" w:line="240" w:lineRule="auto"/>
                          <w:rPr>
                            <w:rFonts w:ascii="Helvetica Neue Light" w:hAnsi="Helvetica Neue Light"/>
                            <w:sz w:val="20"/>
                          </w:rPr>
                        </w:pPr>
                        <w:r>
                          <w:rPr>
                            <w:rFonts w:ascii="Helvetica Neue Light" w:hAnsi="Helvetica Neue Light"/>
                            <w:sz w:val="20"/>
                          </w:rPr>
                          <w:t xml:space="preserve">CD: </w:t>
                        </w:r>
                      </w:p>
                      <w:p w14:paraId="0218A58E" w14:textId="77777777" w:rsidR="009E0EE7" w:rsidRDefault="009E0EE7" w:rsidP="004F550F">
                        <w:pPr>
                          <w:spacing w:after="0" w:line="240" w:lineRule="auto"/>
                          <w:rPr>
                            <w:rFonts w:ascii="Helvetica Neue Light" w:hAnsi="Helvetica Neue Light"/>
                            <w:sz w:val="20"/>
                          </w:rPr>
                        </w:pPr>
                      </w:p>
                      <w:p w14:paraId="0693F402" w14:textId="77777777" w:rsidR="009E0EE7" w:rsidRDefault="009E0EE7" w:rsidP="004F550F">
                        <w:pPr>
                          <w:spacing w:after="0" w:line="240" w:lineRule="auto"/>
                          <w:rPr>
                            <w:rFonts w:ascii="Helvetica Neue Light" w:hAnsi="Helvetica Neue Light"/>
                            <w:sz w:val="20"/>
                          </w:rPr>
                        </w:pPr>
                      </w:p>
                      <w:p w14:paraId="7504A5C6" w14:textId="77777777" w:rsidR="009E0EE7" w:rsidRDefault="009E0EE7" w:rsidP="004F550F">
                        <w:pPr>
                          <w:spacing w:after="0" w:line="240" w:lineRule="auto"/>
                          <w:rPr>
                            <w:rFonts w:ascii="Helvetica Neue Light" w:hAnsi="Helvetica Neue Light"/>
                            <w:sz w:val="20"/>
                          </w:rPr>
                        </w:pPr>
                      </w:p>
                      <w:p w14:paraId="4E58A4D7" w14:textId="77777777" w:rsidR="009E0EE7" w:rsidRDefault="009E0EE7" w:rsidP="004F550F">
                        <w:pPr>
                          <w:spacing w:after="0" w:line="240" w:lineRule="auto"/>
                          <w:rPr>
                            <w:rFonts w:ascii="Helvetica Neue Light" w:hAnsi="Helvetica Neue Light"/>
                            <w:sz w:val="20"/>
                          </w:rPr>
                        </w:pPr>
                      </w:p>
                      <w:p w14:paraId="39B8A9D7" w14:textId="77777777" w:rsidR="009E0EE7" w:rsidRDefault="009E0EE7" w:rsidP="004F550F">
                        <w:pPr>
                          <w:spacing w:after="0" w:line="240" w:lineRule="auto"/>
                          <w:rPr>
                            <w:rFonts w:ascii="Helvetica Neue Light" w:hAnsi="Helvetica Neue Light"/>
                            <w:sz w:val="20"/>
                          </w:rPr>
                        </w:pPr>
                      </w:p>
                      <w:p w14:paraId="7C587FDC" w14:textId="77777777" w:rsidR="009E0EE7" w:rsidRDefault="009E0EE7" w:rsidP="004F550F">
                        <w:pPr>
                          <w:spacing w:after="0" w:line="240" w:lineRule="auto"/>
                          <w:rPr>
                            <w:rFonts w:ascii="Helvetica Neue Light" w:hAnsi="Helvetica Neue Light"/>
                            <w:sz w:val="20"/>
                          </w:rPr>
                        </w:pPr>
                      </w:p>
                      <w:p w14:paraId="6A2E0432" w14:textId="77777777" w:rsidR="009E0EE7" w:rsidRDefault="009E0EE7" w:rsidP="004F550F">
                        <w:pPr>
                          <w:spacing w:after="0" w:line="240" w:lineRule="auto"/>
                          <w:rPr>
                            <w:rFonts w:ascii="Helvetica Neue Light" w:hAnsi="Helvetica Neue Light"/>
                            <w:sz w:val="20"/>
                          </w:rPr>
                        </w:pPr>
                      </w:p>
                      <w:p w14:paraId="0263D3F3" w14:textId="77777777" w:rsidR="009E0EE7" w:rsidRDefault="009E0EE7" w:rsidP="004F550F">
                        <w:pPr>
                          <w:spacing w:after="0" w:line="240" w:lineRule="auto"/>
                          <w:rPr>
                            <w:rFonts w:ascii="Helvetica Neue Light" w:hAnsi="Helvetica Neue Light"/>
                            <w:sz w:val="20"/>
                          </w:rPr>
                        </w:pPr>
                      </w:p>
                      <w:p w14:paraId="4AC6C654" w14:textId="77777777" w:rsidR="009E0EE7" w:rsidRPr="008352F9" w:rsidRDefault="009E0EE7" w:rsidP="004F550F">
                        <w:pPr>
                          <w:spacing w:after="0" w:line="240" w:lineRule="auto"/>
                          <w:rPr>
                            <w:rFonts w:ascii="Helvetica Neue Light" w:hAnsi="Helvetica Neue Light"/>
                            <w:sz w:val="20"/>
                          </w:rPr>
                        </w:pPr>
                      </w:p>
                    </w:txbxContent>
                  </v:textbox>
                </v:shape>
                <w10:wrap type="tight"/>
              </v:group>
            </w:pict>
          </mc:Fallback>
        </mc:AlternateContent>
      </w:r>
      <w:r w:rsidR="004905D0" w:rsidRPr="00291EC4">
        <w:rPr>
          <w:b w:val="0"/>
        </w:rPr>
        <w:t>Paper Made</w:t>
      </w:r>
    </w:p>
    <w:p w14:paraId="7B972400" w14:textId="704D043D" w:rsidR="00B118F7" w:rsidRDefault="00B118F7" w:rsidP="00B118F7">
      <w:pPr>
        <w:pStyle w:val="Heading4"/>
      </w:pPr>
      <w:r>
        <w:t>STORY INTRO</w:t>
      </w:r>
    </w:p>
    <w:p w14:paraId="78B0A855" w14:textId="2962EA8D" w:rsidR="002013F3" w:rsidRDefault="005C38C2" w:rsidP="005C38C2">
      <w:r w:rsidRPr="003C48D3">
        <w:rPr>
          <w:highlight w:val="green"/>
        </w:rPr>
        <w:t>Camas, Washington</w:t>
      </w:r>
      <w:r w:rsidR="00BA327B" w:rsidRPr="003C48D3">
        <w:rPr>
          <w:highlight w:val="green"/>
        </w:rPr>
        <w:t>,</w:t>
      </w:r>
      <w:r w:rsidR="00051627" w:rsidRPr="003C48D3">
        <w:rPr>
          <w:highlight w:val="green"/>
        </w:rPr>
        <w:t xml:space="preserve"> </w:t>
      </w:r>
      <w:r w:rsidRPr="003C48D3">
        <w:rPr>
          <w:highlight w:val="green"/>
        </w:rPr>
        <w:t xml:space="preserve">is a curious blend of old and new, tradition and progression, a </w:t>
      </w:r>
      <w:r w:rsidR="00254E59" w:rsidRPr="003C48D3">
        <w:rPr>
          <w:highlight w:val="green"/>
        </w:rPr>
        <w:t>community</w:t>
      </w:r>
      <w:r w:rsidRPr="003C48D3">
        <w:rPr>
          <w:highlight w:val="green"/>
        </w:rPr>
        <w:t xml:space="preserve"> built by industry </w:t>
      </w:r>
      <w:r w:rsidR="00BA327B" w:rsidRPr="003C48D3">
        <w:rPr>
          <w:highlight w:val="green"/>
        </w:rPr>
        <w:t>but</w:t>
      </w:r>
      <w:r w:rsidR="004332D1" w:rsidRPr="003C48D3">
        <w:rPr>
          <w:highlight w:val="green"/>
        </w:rPr>
        <w:t xml:space="preserve"> unarguably</w:t>
      </w:r>
      <w:r w:rsidR="00BA327B" w:rsidRPr="003C48D3">
        <w:rPr>
          <w:highlight w:val="green"/>
        </w:rPr>
        <w:t xml:space="preserve"> </w:t>
      </w:r>
      <w:r w:rsidR="00AA1126" w:rsidRPr="003C48D3">
        <w:rPr>
          <w:highlight w:val="green"/>
        </w:rPr>
        <w:t>ingrained</w:t>
      </w:r>
      <w:r w:rsidRPr="003C48D3">
        <w:rPr>
          <w:highlight w:val="green"/>
        </w:rPr>
        <w:t xml:space="preserve"> </w:t>
      </w:r>
      <w:r w:rsidR="00BA327B" w:rsidRPr="003C48D3">
        <w:rPr>
          <w:highlight w:val="green"/>
        </w:rPr>
        <w:t>with</w:t>
      </w:r>
      <w:r w:rsidR="0016309B" w:rsidRPr="003C48D3">
        <w:rPr>
          <w:highlight w:val="green"/>
        </w:rPr>
        <w:t xml:space="preserve"> nature. </w:t>
      </w:r>
      <w:r w:rsidR="00E56068" w:rsidRPr="003C48D3">
        <w:rPr>
          <w:highlight w:val="green"/>
        </w:rPr>
        <w:t xml:space="preserve">The town’s history </w:t>
      </w:r>
      <w:r w:rsidR="004332D1" w:rsidRPr="003C48D3">
        <w:rPr>
          <w:highlight w:val="green"/>
        </w:rPr>
        <w:t xml:space="preserve">is </w:t>
      </w:r>
      <w:r w:rsidR="001B3522" w:rsidRPr="003C48D3">
        <w:rPr>
          <w:highlight w:val="green"/>
        </w:rPr>
        <w:t>rooted in t</w:t>
      </w:r>
      <w:r w:rsidR="00AA1126" w:rsidRPr="003C48D3">
        <w:rPr>
          <w:highlight w:val="green"/>
        </w:rPr>
        <w:t>he Georgia-Pacific paper mill,</w:t>
      </w:r>
      <w:r w:rsidR="00E56068" w:rsidRPr="003C48D3">
        <w:rPr>
          <w:highlight w:val="green"/>
        </w:rPr>
        <w:t xml:space="preserve"> and </w:t>
      </w:r>
      <w:r w:rsidR="00F5693A" w:rsidRPr="003C48D3">
        <w:rPr>
          <w:highlight w:val="green"/>
        </w:rPr>
        <w:t xml:space="preserve">for </w:t>
      </w:r>
      <w:r w:rsidR="00E56068" w:rsidRPr="003C48D3">
        <w:rPr>
          <w:highlight w:val="green"/>
        </w:rPr>
        <w:t>locals</w:t>
      </w:r>
      <w:r w:rsidR="00AA1126" w:rsidRPr="003C48D3">
        <w:rPr>
          <w:highlight w:val="green"/>
        </w:rPr>
        <w:t xml:space="preserve"> </w:t>
      </w:r>
      <w:r w:rsidR="000B2FCC" w:rsidRPr="003C48D3">
        <w:rPr>
          <w:highlight w:val="green"/>
        </w:rPr>
        <w:t xml:space="preserve">like </w:t>
      </w:r>
      <w:r w:rsidR="00CD37BA" w:rsidRPr="003C48D3">
        <w:rPr>
          <w:highlight w:val="green"/>
        </w:rPr>
        <w:t>the Hart family</w:t>
      </w:r>
      <w:r w:rsidR="00E56068" w:rsidRPr="003C48D3">
        <w:rPr>
          <w:highlight w:val="green"/>
        </w:rPr>
        <w:t xml:space="preserve">, </w:t>
      </w:r>
      <w:r w:rsidR="00B31CD4" w:rsidRPr="003C48D3">
        <w:rPr>
          <w:highlight w:val="green"/>
        </w:rPr>
        <w:t xml:space="preserve">it’s </w:t>
      </w:r>
      <w:r w:rsidR="005C6B9E" w:rsidRPr="003C48D3">
        <w:rPr>
          <w:highlight w:val="green"/>
        </w:rPr>
        <w:t xml:space="preserve">just as </w:t>
      </w:r>
      <w:r w:rsidR="00B31CD4" w:rsidRPr="003C48D3">
        <w:rPr>
          <w:highlight w:val="green"/>
        </w:rPr>
        <w:t>important</w:t>
      </w:r>
      <w:r w:rsidR="001E58B2" w:rsidRPr="003C48D3">
        <w:rPr>
          <w:highlight w:val="green"/>
        </w:rPr>
        <w:t xml:space="preserve"> </w:t>
      </w:r>
      <w:r w:rsidR="00FA4870" w:rsidRPr="003C48D3">
        <w:rPr>
          <w:highlight w:val="green"/>
        </w:rPr>
        <w:t xml:space="preserve">to </w:t>
      </w:r>
      <w:r w:rsidR="00F5693A" w:rsidRPr="003C48D3">
        <w:rPr>
          <w:highlight w:val="green"/>
        </w:rPr>
        <w:t>their</w:t>
      </w:r>
      <w:r w:rsidR="00D320E2" w:rsidRPr="003C48D3">
        <w:rPr>
          <w:highlight w:val="green"/>
        </w:rPr>
        <w:t xml:space="preserve"> future.</w:t>
      </w:r>
    </w:p>
    <w:p w14:paraId="7A8032C1" w14:textId="77777777" w:rsidR="009965C8" w:rsidRDefault="009965C8" w:rsidP="009965C8"/>
    <w:p w14:paraId="23280443" w14:textId="07026933" w:rsidR="009965C8" w:rsidRDefault="004D3D59" w:rsidP="003B68E5">
      <w:pPr>
        <w:pStyle w:val="Heading4"/>
      </w:pPr>
      <w:r>
        <w:t>Historical Photo 1</w:t>
      </w:r>
      <w:r w:rsidR="009965C8">
        <w:t>:</w:t>
      </w:r>
    </w:p>
    <w:p w14:paraId="656FC62B" w14:textId="7E3A6998" w:rsidR="003B68E5" w:rsidRPr="00023B34" w:rsidRDefault="00D865EA" w:rsidP="009965C8">
      <w:pPr>
        <w:rPr>
          <w:rStyle w:val="text7274font2"/>
        </w:rPr>
      </w:pPr>
      <w:r w:rsidRPr="00870FC0">
        <w:rPr>
          <w:highlight w:val="green"/>
        </w:rPr>
        <w:t>The Georgia-Pacific paper mill sits directly between the banks of the mighty C</w:t>
      </w:r>
      <w:r w:rsidR="00023B34" w:rsidRPr="00870FC0">
        <w:rPr>
          <w:highlight w:val="green"/>
        </w:rPr>
        <w:t>olumbia River and the heart of</w:t>
      </w:r>
      <w:r w:rsidRPr="00870FC0">
        <w:rPr>
          <w:highlight w:val="green"/>
        </w:rPr>
        <w:t xml:space="preserve"> downtown Camas</w:t>
      </w:r>
      <w:r w:rsidRPr="00870FC0">
        <w:rPr>
          <w:rStyle w:val="text7274font2"/>
          <w:color w:val="000000"/>
          <w:highlight w:val="green"/>
        </w:rPr>
        <w:t>.</w:t>
      </w:r>
      <w:r w:rsidR="00023B34" w:rsidRPr="00870FC0">
        <w:rPr>
          <w:rStyle w:val="text7274font2"/>
          <w:color w:val="000000"/>
          <w:highlight w:val="green"/>
        </w:rPr>
        <w:t xml:space="preserve"> </w:t>
      </w:r>
      <w:r w:rsidR="004B5EC5" w:rsidRPr="00870FC0">
        <w:rPr>
          <w:rStyle w:val="text7274font2"/>
          <w:color w:val="000000"/>
          <w:highlight w:val="green"/>
        </w:rPr>
        <w:t>In</w:t>
      </w:r>
      <w:r w:rsidR="003B68E5" w:rsidRPr="00870FC0">
        <w:rPr>
          <w:rStyle w:val="text7274font2"/>
          <w:color w:val="000000"/>
          <w:highlight w:val="green"/>
        </w:rPr>
        <w:t xml:space="preserve"> 1883</w:t>
      </w:r>
      <w:r w:rsidR="004B5EC5" w:rsidRPr="00870FC0">
        <w:rPr>
          <w:rStyle w:val="text7274font2"/>
          <w:color w:val="000000"/>
          <w:highlight w:val="green"/>
        </w:rPr>
        <w:t>, newsman</w:t>
      </w:r>
      <w:r w:rsidR="003B68E5" w:rsidRPr="00870FC0">
        <w:rPr>
          <w:rStyle w:val="text7274font2"/>
          <w:color w:val="000000"/>
          <w:highlight w:val="green"/>
        </w:rPr>
        <w:t xml:space="preserve"> Henry </w:t>
      </w:r>
      <w:proofErr w:type="spellStart"/>
      <w:r w:rsidR="003B68E5" w:rsidRPr="00870FC0">
        <w:rPr>
          <w:rStyle w:val="text7274font2"/>
          <w:color w:val="000000"/>
          <w:highlight w:val="green"/>
        </w:rPr>
        <w:t>Pittock</w:t>
      </w:r>
      <w:proofErr w:type="spellEnd"/>
      <w:r w:rsidR="003B68E5" w:rsidRPr="00870FC0">
        <w:rPr>
          <w:rStyle w:val="text7274font2"/>
          <w:color w:val="000000"/>
          <w:highlight w:val="green"/>
        </w:rPr>
        <w:t xml:space="preserve"> bought </w:t>
      </w:r>
      <w:r w:rsidR="00023B34" w:rsidRPr="00870FC0">
        <w:rPr>
          <w:rStyle w:val="text7274font2"/>
          <w:color w:val="000000"/>
          <w:highlight w:val="green"/>
        </w:rPr>
        <w:t xml:space="preserve">land to build a mill for </w:t>
      </w:r>
      <w:r w:rsidR="004B5EC5" w:rsidRPr="00870FC0">
        <w:rPr>
          <w:rStyle w:val="text7274font2"/>
          <w:color w:val="000000"/>
          <w:highlight w:val="green"/>
        </w:rPr>
        <w:t xml:space="preserve">producing </w:t>
      </w:r>
      <w:r w:rsidR="003B68E5" w:rsidRPr="00870FC0">
        <w:rPr>
          <w:rStyle w:val="text7274font2"/>
          <w:color w:val="000000"/>
          <w:highlight w:val="green"/>
        </w:rPr>
        <w:t>the Oregonian newspaper.</w:t>
      </w:r>
      <w:r w:rsidR="003B68E5" w:rsidRPr="00870FC0">
        <w:rPr>
          <w:highlight w:val="green"/>
        </w:rPr>
        <w:t xml:space="preserve"> </w:t>
      </w:r>
      <w:r w:rsidR="003B68E5" w:rsidRPr="00870FC0">
        <w:rPr>
          <w:rStyle w:val="text7274font2"/>
          <w:color w:val="000000"/>
          <w:highlight w:val="green"/>
        </w:rPr>
        <w:t xml:space="preserve">The town formed </w:t>
      </w:r>
      <w:r w:rsidR="004B5EC5" w:rsidRPr="00870FC0">
        <w:rPr>
          <w:rStyle w:val="text7274font2"/>
          <w:color w:val="000000"/>
          <w:highlight w:val="green"/>
        </w:rPr>
        <w:t>soon after.</w:t>
      </w:r>
    </w:p>
    <w:p w14:paraId="2C0003F7" w14:textId="74D3ED18" w:rsidR="00CC69C5" w:rsidRPr="003B68E5" w:rsidRDefault="00CC69C5" w:rsidP="003B68E5">
      <w:pPr>
        <w:pStyle w:val="Heading4"/>
        <w:rPr>
          <w:rStyle w:val="text7274font2"/>
        </w:rPr>
      </w:pPr>
      <w:r w:rsidRPr="003B68E5">
        <w:rPr>
          <w:rStyle w:val="text7274font2"/>
        </w:rPr>
        <w:t>Historical Photo 3 (paper roll):</w:t>
      </w:r>
    </w:p>
    <w:p w14:paraId="594F5743" w14:textId="77E79C40" w:rsidR="00CC69C5" w:rsidRDefault="00CC69C5" w:rsidP="00CC69C5">
      <w:pPr>
        <w:rPr>
          <w:rStyle w:val="text7274font2"/>
          <w:color w:val="000000"/>
        </w:rPr>
      </w:pPr>
      <w:r w:rsidRPr="008B4BAA">
        <w:rPr>
          <w:rStyle w:val="text7274font2"/>
          <w:color w:val="000000"/>
          <w:highlight w:val="green"/>
        </w:rPr>
        <w:t>Some of the original paper machines are still in operation today, and the mill is one of only two Georgia-Pacific sites that produces copy paper</w:t>
      </w:r>
      <w:r w:rsidR="0051056A" w:rsidRPr="008B4BAA">
        <w:rPr>
          <w:rStyle w:val="text7274font2"/>
          <w:color w:val="000000"/>
          <w:highlight w:val="green"/>
        </w:rPr>
        <w:t>.</w:t>
      </w:r>
      <w:r w:rsidRPr="008B4BAA">
        <w:rPr>
          <w:rStyle w:val="text7274font2"/>
          <w:color w:val="000000"/>
          <w:highlight w:val="green"/>
        </w:rPr>
        <w:t xml:space="preserve"> </w:t>
      </w:r>
      <w:r w:rsidR="0051056A" w:rsidRPr="008B4BAA">
        <w:rPr>
          <w:rStyle w:val="text7274font2"/>
          <w:color w:val="000000"/>
          <w:highlight w:val="green"/>
        </w:rPr>
        <w:t xml:space="preserve">More than </w:t>
      </w:r>
      <w:r w:rsidRPr="008B4BAA">
        <w:rPr>
          <w:rStyle w:val="text7274font2"/>
          <w:color w:val="000000"/>
          <w:highlight w:val="green"/>
        </w:rPr>
        <w:t xml:space="preserve">400 current employees </w:t>
      </w:r>
      <w:r w:rsidR="0051056A" w:rsidRPr="008B4BAA">
        <w:rPr>
          <w:rStyle w:val="text7274font2"/>
          <w:color w:val="000000"/>
          <w:highlight w:val="green"/>
        </w:rPr>
        <w:t xml:space="preserve">also </w:t>
      </w:r>
      <w:r w:rsidRPr="008B4BAA">
        <w:rPr>
          <w:rStyle w:val="text7274font2"/>
          <w:color w:val="000000"/>
          <w:highlight w:val="green"/>
        </w:rPr>
        <w:t>take pride</w:t>
      </w:r>
      <w:r w:rsidR="0051056A" w:rsidRPr="008B4BAA">
        <w:rPr>
          <w:rStyle w:val="text7274font2"/>
          <w:color w:val="000000"/>
          <w:highlight w:val="green"/>
        </w:rPr>
        <w:t xml:space="preserve"> in making</w:t>
      </w:r>
      <w:r w:rsidRPr="008B4BAA">
        <w:rPr>
          <w:rStyle w:val="text7274font2"/>
          <w:color w:val="000000"/>
          <w:highlight w:val="green"/>
        </w:rPr>
        <w:t xml:space="preserve"> paper towels for restaurants, offices and stadiums across the U.S.</w:t>
      </w:r>
    </w:p>
    <w:p w14:paraId="235ECBFC" w14:textId="06C45054" w:rsidR="007B12E0" w:rsidRDefault="007B12E0" w:rsidP="009965C8">
      <w:pPr>
        <w:rPr>
          <w:rStyle w:val="text7274font2"/>
          <w:color w:val="000000"/>
        </w:rPr>
      </w:pPr>
      <w:r>
        <w:rPr>
          <w:rStyle w:val="text7274font2"/>
          <w:color w:val="000000"/>
        </w:rPr>
        <w:t>_____________________</w:t>
      </w:r>
    </w:p>
    <w:p w14:paraId="6176BDDE" w14:textId="77777777" w:rsidR="007B12E0" w:rsidRDefault="007B12E0" w:rsidP="009965C8">
      <w:pPr>
        <w:rPr>
          <w:rStyle w:val="text7274font2"/>
          <w:color w:val="000000"/>
        </w:rPr>
      </w:pPr>
    </w:p>
    <w:p w14:paraId="533FF543" w14:textId="31662A69" w:rsidR="007B12E0" w:rsidRPr="008B4BAA" w:rsidRDefault="000C5E4F" w:rsidP="007B12E0">
      <w:pPr>
        <w:rPr>
          <w:b/>
          <w:highlight w:val="green"/>
        </w:rPr>
      </w:pPr>
      <w:r w:rsidRPr="008B4BAA">
        <w:rPr>
          <w:b/>
          <w:highlight w:val="green"/>
        </w:rPr>
        <w:t xml:space="preserve">“Getting it done the </w:t>
      </w:r>
      <w:r w:rsidR="007B12E0" w:rsidRPr="008B4BAA">
        <w:rPr>
          <w:b/>
          <w:highlight w:val="green"/>
        </w:rPr>
        <w:t>Camas way.”</w:t>
      </w:r>
    </w:p>
    <w:p w14:paraId="57B0FA02" w14:textId="3273E37E" w:rsidR="007B12E0" w:rsidRDefault="004B5EC5" w:rsidP="007B12E0">
      <w:r w:rsidRPr="008B4BAA">
        <w:rPr>
          <w:highlight w:val="green"/>
        </w:rPr>
        <w:t>The town’s unofficial motto is a glimpse at the personal pride and ownership that locals put into their work. For</w:t>
      </w:r>
      <w:r w:rsidR="000C5E4F" w:rsidRPr="008B4BAA">
        <w:rPr>
          <w:highlight w:val="green"/>
        </w:rPr>
        <w:t xml:space="preserve"> the Hart</w:t>
      </w:r>
      <w:r w:rsidR="00CD37BA" w:rsidRPr="008B4BAA">
        <w:rPr>
          <w:highlight w:val="green"/>
        </w:rPr>
        <w:t>s</w:t>
      </w:r>
      <w:r w:rsidR="007B12E0" w:rsidRPr="008B4BAA">
        <w:rPr>
          <w:highlight w:val="green"/>
        </w:rPr>
        <w:t>, it’s a way of life.</w:t>
      </w:r>
    </w:p>
    <w:p w14:paraId="2DE8B3A1" w14:textId="22EB19E3" w:rsidR="007B12E0" w:rsidRPr="00760F8C" w:rsidRDefault="007B12E0" w:rsidP="009965C8">
      <w:pPr>
        <w:rPr>
          <w:rStyle w:val="text7274font2"/>
        </w:rPr>
      </w:pPr>
      <w:r w:rsidRPr="008B4BAA">
        <w:rPr>
          <w:highlight w:val="green"/>
        </w:rPr>
        <w:t xml:space="preserve">“It’s important that I carry on my grandpa and my father’s legacy here of getting things done properly and being that dependable person people can look to, because the </w:t>
      </w:r>
      <w:r w:rsidRPr="008B4BAA">
        <w:rPr>
          <w:highlight w:val="green"/>
        </w:rPr>
        <w:lastRenderedPageBreak/>
        <w:t>livelihood of everyone here is based upon our ability</w:t>
      </w:r>
      <w:r w:rsidR="004B5EC5" w:rsidRPr="008B4BAA">
        <w:rPr>
          <w:highlight w:val="green"/>
        </w:rPr>
        <w:t xml:space="preserve"> to</w:t>
      </w:r>
      <w:r w:rsidRPr="008B4BAA">
        <w:rPr>
          <w:highlight w:val="green"/>
        </w:rPr>
        <w:t xml:space="preserve"> </w:t>
      </w:r>
      <w:r w:rsidR="00DE01EF" w:rsidRPr="008B4BAA">
        <w:rPr>
          <w:highlight w:val="green"/>
        </w:rPr>
        <w:t>keep things running</w:t>
      </w:r>
      <w:r w:rsidRPr="008B4BAA">
        <w:rPr>
          <w:highlight w:val="green"/>
        </w:rPr>
        <w:t>,” Tony says.</w:t>
      </w:r>
    </w:p>
    <w:p w14:paraId="5832A4E9" w14:textId="11909CE9" w:rsidR="007B12E0" w:rsidRDefault="007B12E0" w:rsidP="000A4321">
      <w:pPr>
        <w:rPr>
          <w:rStyle w:val="text7274font2"/>
          <w:color w:val="000000"/>
        </w:rPr>
      </w:pPr>
      <w:r>
        <w:rPr>
          <w:rStyle w:val="text7274font2"/>
          <w:color w:val="000000"/>
        </w:rPr>
        <w:t>______________________</w:t>
      </w:r>
    </w:p>
    <w:p w14:paraId="29ED5989" w14:textId="77777777" w:rsidR="007B12E0" w:rsidRDefault="007B12E0" w:rsidP="000A4321">
      <w:pPr>
        <w:rPr>
          <w:rStyle w:val="text7274font2"/>
          <w:color w:val="000000"/>
        </w:rPr>
      </w:pPr>
    </w:p>
    <w:p w14:paraId="7A67FA42" w14:textId="5B72A50C" w:rsidR="00EE2639" w:rsidRDefault="007B12E0" w:rsidP="000A4321">
      <w:pPr>
        <w:rPr>
          <w:b/>
        </w:rPr>
      </w:pPr>
      <w:bookmarkStart w:id="0" w:name="_GoBack"/>
      <w:bookmarkEnd w:id="0"/>
      <w:r w:rsidRPr="009A4A7F">
        <w:rPr>
          <w:b/>
          <w:highlight w:val="green"/>
        </w:rPr>
        <w:t>Making paper the responsible way.</w:t>
      </w:r>
    </w:p>
    <w:p w14:paraId="2BF4E218" w14:textId="3C11590A" w:rsidR="00BF6FC0" w:rsidRPr="009A4A7F" w:rsidRDefault="003B68E5" w:rsidP="00BF6FC0">
      <w:pPr>
        <w:rPr>
          <w:highlight w:val="green"/>
        </w:rPr>
      </w:pPr>
      <w:r w:rsidRPr="009A4A7F">
        <w:rPr>
          <w:highlight w:val="green"/>
        </w:rPr>
        <w:t>CAMAS MILL</w:t>
      </w:r>
    </w:p>
    <w:p w14:paraId="6C1995E0" w14:textId="6CBBD69B" w:rsidR="00B202F0" w:rsidRPr="009A4A7F" w:rsidRDefault="00B202F0" w:rsidP="00B202F0">
      <w:pPr>
        <w:pStyle w:val="ListBullet"/>
        <w:rPr>
          <w:highlight w:val="green"/>
        </w:rPr>
      </w:pPr>
      <w:r w:rsidRPr="009A4A7F">
        <w:rPr>
          <w:highlight w:val="green"/>
        </w:rPr>
        <w:t>14.5% reduction in energy consumption</w:t>
      </w:r>
      <w:r w:rsidR="004B5EC5" w:rsidRPr="009A4A7F">
        <w:rPr>
          <w:highlight w:val="green"/>
        </w:rPr>
        <w:t xml:space="preserve"> since 20XX</w:t>
      </w:r>
      <w:r w:rsidRPr="009A4A7F">
        <w:rPr>
          <w:highlight w:val="green"/>
        </w:rPr>
        <w:t xml:space="preserve"> </w:t>
      </w:r>
      <w:r w:rsidRPr="009A4A7F">
        <w:rPr>
          <w:highlight w:val="green"/>
        </w:rPr>
        <w:sym w:font="Wingdings" w:char="F0E0"/>
      </w:r>
      <w:r w:rsidRPr="009A4A7F">
        <w:rPr>
          <w:highlight w:val="green"/>
        </w:rPr>
        <w:t xml:space="preserve"> </w:t>
      </w:r>
      <w:r w:rsidR="004B5EC5" w:rsidRPr="009A4A7F">
        <w:rPr>
          <w:highlight w:val="green"/>
        </w:rPr>
        <w:t xml:space="preserve">Goal of </w:t>
      </w:r>
      <w:r w:rsidRPr="009A4A7F">
        <w:rPr>
          <w:highlight w:val="green"/>
        </w:rPr>
        <w:t xml:space="preserve">25% </w:t>
      </w:r>
      <w:r w:rsidR="004B5EC5" w:rsidRPr="009A4A7F">
        <w:rPr>
          <w:highlight w:val="green"/>
        </w:rPr>
        <w:t>by 20XX</w:t>
      </w:r>
    </w:p>
    <w:p w14:paraId="28D6D81C" w14:textId="7FB7376C" w:rsidR="00D16ADA" w:rsidRPr="009A4A7F" w:rsidRDefault="000C5E4F" w:rsidP="00D16ADA">
      <w:pPr>
        <w:pStyle w:val="Bullet"/>
        <w:rPr>
          <w:highlight w:val="green"/>
        </w:rPr>
      </w:pPr>
      <w:r w:rsidRPr="009A4A7F">
        <w:rPr>
          <w:highlight w:val="green"/>
        </w:rPr>
        <w:t>XX% reduction in</w:t>
      </w:r>
      <w:r w:rsidR="00D16ADA" w:rsidRPr="009A4A7F">
        <w:rPr>
          <w:highlight w:val="green"/>
        </w:rPr>
        <w:t xml:space="preserve"> water consumption </w:t>
      </w:r>
      <w:r w:rsidR="00BF6FC0" w:rsidRPr="009A4A7F">
        <w:rPr>
          <w:highlight w:val="green"/>
        </w:rPr>
        <w:t>since 19XX</w:t>
      </w:r>
    </w:p>
    <w:p w14:paraId="18AFFFDB" w14:textId="19CC49F9" w:rsidR="0051056A" w:rsidRPr="009A4A7F" w:rsidRDefault="0051056A" w:rsidP="0051056A">
      <w:pPr>
        <w:pStyle w:val="Bullet"/>
        <w:rPr>
          <w:highlight w:val="green"/>
        </w:rPr>
      </w:pPr>
      <w:r w:rsidRPr="009A4A7F">
        <w:rPr>
          <w:highlight w:val="green"/>
        </w:rPr>
        <w:t xml:space="preserve">50 acres of hiking, mountain biking trails, donated or sold by </w:t>
      </w:r>
      <w:r w:rsidR="00796183" w:rsidRPr="009A4A7F">
        <w:rPr>
          <w:highlight w:val="green"/>
        </w:rPr>
        <w:t>GP</w:t>
      </w:r>
      <w:r w:rsidRPr="009A4A7F">
        <w:rPr>
          <w:highlight w:val="green"/>
        </w:rPr>
        <w:t xml:space="preserve"> to the city of Camas.</w:t>
      </w:r>
    </w:p>
    <w:p w14:paraId="72688D55" w14:textId="77777777" w:rsidR="00BF6FC0" w:rsidRDefault="00BF6FC0" w:rsidP="00BF6FC0">
      <w:pPr>
        <w:pStyle w:val="Bullet"/>
        <w:numPr>
          <w:ilvl w:val="0"/>
          <w:numId w:val="0"/>
        </w:numPr>
        <w:ind w:left="360"/>
        <w:rPr>
          <w:rStyle w:val="text7274font2"/>
          <w:color w:val="000000"/>
        </w:rPr>
      </w:pPr>
    </w:p>
    <w:p w14:paraId="08F9A3F0" w14:textId="6F71EE8A" w:rsidR="00BF6FC0" w:rsidRPr="00BF6FC0" w:rsidRDefault="003B68E5" w:rsidP="00BF6FC0">
      <w:r>
        <w:t>GEORGIA-PACIFIC</w:t>
      </w:r>
    </w:p>
    <w:p w14:paraId="5C3C2E7A" w14:textId="781E1DB6" w:rsidR="003C7FEC" w:rsidRPr="00FA4870" w:rsidRDefault="003C7FEC" w:rsidP="003C7FEC">
      <w:r>
        <w:rPr>
          <w:shd w:val="clear" w:color="auto" w:fill="FFFFFF"/>
        </w:rPr>
        <w:t>Earned the 2016</w:t>
      </w:r>
      <w:r w:rsidRPr="003C7FEC">
        <w:rPr>
          <w:shd w:val="clear" w:color="auto" w:fill="FFFFFF"/>
        </w:rPr>
        <w:t xml:space="preserve"> Innovation in Sustainability Award from the American Forest and Paper Associatio</w:t>
      </w:r>
      <w:r w:rsidR="00FA4870">
        <w:rPr>
          <w:shd w:val="clear" w:color="auto" w:fill="FFFFFF"/>
        </w:rPr>
        <w:t>n</w:t>
      </w:r>
      <w:r w:rsidR="00FA4870">
        <w:t xml:space="preserve"> f</w:t>
      </w:r>
      <w:r w:rsidRPr="003C7FEC">
        <w:t>or protecting endangered forests and special areas.</w:t>
      </w:r>
    </w:p>
    <w:p w14:paraId="3D113D2C" w14:textId="641700F4" w:rsidR="003C7FEC" w:rsidRPr="003C7FEC" w:rsidRDefault="003C7FEC" w:rsidP="003C7FEC">
      <w:pPr>
        <w:rPr>
          <w:rFonts w:ascii="Segoe UI" w:hAnsi="Segoe UI" w:cs="Segoe UI"/>
          <w:color w:val="212121"/>
          <w:sz w:val="23"/>
          <w:szCs w:val="23"/>
        </w:rPr>
      </w:pPr>
      <w:r w:rsidRPr="003C7FEC">
        <w:t>GP is the first company of its kind</w:t>
      </w:r>
      <w:r w:rsidR="00FA4870">
        <w:t xml:space="preserve"> to identify and map U.S. endangered forests, and t</w:t>
      </w:r>
      <w:r w:rsidRPr="003C7FEC">
        <w:t>o date, the business has helped establish protection for 4.5 million acres.</w:t>
      </w:r>
    </w:p>
    <w:p w14:paraId="138F3845" w14:textId="3140677A" w:rsidR="00CB0AB3" w:rsidRDefault="00C338BE" w:rsidP="00EE2639">
      <w:pPr>
        <w:pStyle w:val="Bullet"/>
        <w:rPr>
          <w:shd w:val="clear" w:color="auto" w:fill="FFFEFE"/>
        </w:rPr>
      </w:pPr>
      <w:r>
        <w:rPr>
          <w:shd w:val="clear" w:color="auto" w:fill="FFFEFE"/>
        </w:rPr>
        <w:t>Donated more</w:t>
      </w:r>
      <w:r w:rsidR="00BF6FC0">
        <w:rPr>
          <w:shd w:val="clear" w:color="auto" w:fill="FFFEFE"/>
        </w:rPr>
        <w:t xml:space="preserve"> than </w:t>
      </w:r>
      <w:r w:rsidR="00CB0AB3" w:rsidRPr="00CB0AB3">
        <w:rPr>
          <w:shd w:val="clear" w:color="auto" w:fill="FFFEFE"/>
        </w:rPr>
        <w:t xml:space="preserve">$55 million </w:t>
      </w:r>
      <w:r>
        <w:rPr>
          <w:shd w:val="clear" w:color="auto" w:fill="FFFEFE"/>
        </w:rPr>
        <w:t xml:space="preserve">for </w:t>
      </w:r>
      <w:r w:rsidR="00CB0AB3" w:rsidRPr="00CB0AB3">
        <w:rPr>
          <w:shd w:val="clear" w:color="auto" w:fill="FFFEFE"/>
        </w:rPr>
        <w:t>logger training and landowner outreach</w:t>
      </w:r>
      <w:r w:rsidR="00BF6FC0">
        <w:rPr>
          <w:shd w:val="clear" w:color="auto" w:fill="FFFEFE"/>
        </w:rPr>
        <w:t xml:space="preserve"> since 1995.</w:t>
      </w:r>
    </w:p>
    <w:p w14:paraId="347B6A67" w14:textId="429D8963" w:rsidR="000A4321" w:rsidRPr="00C338BE" w:rsidRDefault="00C338BE" w:rsidP="009965C8">
      <w:pPr>
        <w:pStyle w:val="Bullet"/>
        <w:rPr>
          <w:rStyle w:val="text7274font2"/>
        </w:rPr>
      </w:pPr>
      <w:r>
        <w:t>Participating in the industry goal to</w:t>
      </w:r>
      <w:r w:rsidRPr="00CB0AB3">
        <w:t xml:space="preserve"> </w:t>
      </w:r>
      <w:r>
        <w:t>recover 70%</w:t>
      </w:r>
      <w:r w:rsidRPr="00CB0AB3">
        <w:t xml:space="preserve"> </w:t>
      </w:r>
      <w:r>
        <w:t>of U.S. paper consumption</w:t>
      </w:r>
      <w:r w:rsidRPr="00CB0AB3">
        <w:t xml:space="preserve"> by 2020. </w:t>
      </w:r>
    </w:p>
    <w:p w14:paraId="633BBB23" w14:textId="5F97FED4" w:rsidR="00E16CD5" w:rsidRPr="000B2FCC" w:rsidRDefault="000A4321" w:rsidP="00981494">
      <w:pPr>
        <w:rPr>
          <w:color w:val="000000"/>
        </w:rPr>
      </w:pPr>
      <w:r>
        <w:rPr>
          <w:rStyle w:val="text7274font2"/>
          <w:color w:val="000000"/>
        </w:rPr>
        <w:t>____________</w:t>
      </w:r>
    </w:p>
    <w:p w14:paraId="405AAF60" w14:textId="77777777" w:rsidR="00981494" w:rsidRDefault="00981494" w:rsidP="003B68E5">
      <w:pPr>
        <w:pStyle w:val="Heading4"/>
      </w:pPr>
      <w:r>
        <w:t>Tony’s grandpa historical photo:</w:t>
      </w:r>
    </w:p>
    <w:p w14:paraId="11E0D647" w14:textId="304DDAE7" w:rsidR="00B50A33" w:rsidRPr="00B50A33" w:rsidRDefault="00B50A33" w:rsidP="00B50A33">
      <w:r>
        <w:t>Tom Hart</w:t>
      </w:r>
    </w:p>
    <w:p w14:paraId="34F7C9BE" w14:textId="35D38F9C" w:rsidR="009047FC" w:rsidRDefault="00B505F3" w:rsidP="001C02F8">
      <w:r>
        <w:t xml:space="preserve">Tony’s grandfather </w:t>
      </w:r>
      <w:r w:rsidR="00E95285">
        <w:t>moved with his wife from Seattle to Camas after accepting a job at the mill, where he worked for 43 years.</w:t>
      </w:r>
    </w:p>
    <w:p w14:paraId="06A7358C" w14:textId="77777777" w:rsidR="00E95285" w:rsidRDefault="00E95285" w:rsidP="003B68E5">
      <w:pPr>
        <w:pStyle w:val="Heading4"/>
      </w:pPr>
      <w:r>
        <w:t>Jim photo caption:</w:t>
      </w:r>
    </w:p>
    <w:p w14:paraId="08A91A79" w14:textId="5A6939F2" w:rsidR="00B50A33" w:rsidRDefault="00B50A33" w:rsidP="00B50A33">
      <w:r>
        <w:t>Jim Hart</w:t>
      </w:r>
    </w:p>
    <w:p w14:paraId="58C0B966" w14:textId="17FEB0F7" w:rsidR="00B50A33" w:rsidRDefault="00B50A33" w:rsidP="00B50A33">
      <w:r>
        <w:t xml:space="preserve">“Even though I’m retired, I go back to the mill to help out sometimes. I get to go see some of the people that I used to work with and catch up on </w:t>
      </w:r>
      <w:r w:rsidR="00953423">
        <w:t xml:space="preserve">how </w:t>
      </w:r>
      <w:r>
        <w:t>their families</w:t>
      </w:r>
      <w:r w:rsidR="00953423">
        <w:t xml:space="preserve"> are doing</w:t>
      </w:r>
      <w:r>
        <w:t>.”</w:t>
      </w:r>
    </w:p>
    <w:p w14:paraId="0AB1AD47" w14:textId="0D5CA843" w:rsidR="00981494" w:rsidRDefault="00981494" w:rsidP="003B68E5">
      <w:pPr>
        <w:pStyle w:val="Heading4"/>
      </w:pPr>
      <w:r>
        <w:t>Tony photo caption:</w:t>
      </w:r>
    </w:p>
    <w:p w14:paraId="10391649" w14:textId="7918B459" w:rsidR="00B50A33" w:rsidRPr="00B50A33" w:rsidRDefault="00B50A33" w:rsidP="00B50A33">
      <w:r>
        <w:t>Tony Hart</w:t>
      </w:r>
    </w:p>
    <w:p w14:paraId="43BE9307" w14:textId="1DF4026B" w:rsidR="00EA632E" w:rsidRDefault="009015E2" w:rsidP="001C02F8">
      <w:r>
        <w:t>Once a Papermaker, always a P</w:t>
      </w:r>
      <w:r w:rsidR="00EA632E">
        <w:t>apermaker. When Camas recently built a new high school, the community was asked for their thoughts on whether to keep the mascot the Papermakers. For Tony and the majority of his fellow community members, the decision was easy.</w:t>
      </w:r>
    </w:p>
    <w:p w14:paraId="0CFEAF93" w14:textId="77777777" w:rsidR="00E95285" w:rsidRDefault="00E95285" w:rsidP="003B68E5">
      <w:pPr>
        <w:pStyle w:val="Heading4"/>
      </w:pPr>
      <w:r>
        <w:t>Avery Photo Caption:</w:t>
      </w:r>
    </w:p>
    <w:p w14:paraId="43CBC5A0" w14:textId="7B69585F" w:rsidR="00B50A33" w:rsidRPr="00B50A33" w:rsidRDefault="00B50A33" w:rsidP="00B50A33">
      <w:r>
        <w:t>Avery Hart</w:t>
      </w:r>
    </w:p>
    <w:p w14:paraId="21A24D81" w14:textId="77777777" w:rsidR="00E95285" w:rsidRDefault="00E95285" w:rsidP="00E95285">
      <w:r>
        <w:t>Eleven-year-old Avery once told Tony he wants to work at the mill with him someday – to carpool and “save money on gas.”</w:t>
      </w:r>
    </w:p>
    <w:p w14:paraId="42893957" w14:textId="31AA0267" w:rsidR="004D3D59" w:rsidRDefault="00760F8C" w:rsidP="001C02F8">
      <w:r>
        <w:t>______________</w:t>
      </w:r>
    </w:p>
    <w:p w14:paraId="44EEF41C" w14:textId="36325D78" w:rsidR="00981494" w:rsidRDefault="00A347DA" w:rsidP="005626FE">
      <w:pPr>
        <w:pStyle w:val="Heading4"/>
        <w:tabs>
          <w:tab w:val="left" w:pos="1740"/>
        </w:tabs>
      </w:pPr>
      <w:r>
        <w:t xml:space="preserve">END </w:t>
      </w:r>
      <w:r w:rsidR="009047FC">
        <w:t>COPY</w:t>
      </w:r>
      <w:r w:rsidR="005626FE">
        <w:tab/>
      </w:r>
    </w:p>
    <w:p w14:paraId="06B19208" w14:textId="29DD484A" w:rsidR="002A7A72" w:rsidRPr="00CD37BA" w:rsidRDefault="002A7A72" w:rsidP="002A7A72">
      <w:r w:rsidRPr="00F4770D">
        <w:rPr>
          <w:highlight w:val="green"/>
        </w:rPr>
        <w:t>“The livelihood of my family and many of the other people that live in this community comes out of this mill,” Tony says. “And we want to ensure that we have a good future for our children.”</w:t>
      </w:r>
    </w:p>
    <w:p w14:paraId="213A91F7" w14:textId="4D3E967F" w:rsidR="00221CE1" w:rsidRDefault="00796183" w:rsidP="00D756EC">
      <w:r>
        <w:t>______________</w:t>
      </w:r>
    </w:p>
    <w:p w14:paraId="74539B66" w14:textId="77777777" w:rsidR="009E33DE" w:rsidRPr="00291EC4" w:rsidRDefault="009E33DE" w:rsidP="009E33DE">
      <w:pPr>
        <w:pStyle w:val="Heading4"/>
      </w:pPr>
      <w:r>
        <w:t>KOCHSTORIES.COM TEASER</w:t>
      </w:r>
    </w:p>
    <w:p w14:paraId="5EFE810D" w14:textId="5E099BC7" w:rsidR="00221CE1" w:rsidRDefault="00583DDB" w:rsidP="00D756EC">
      <w:r>
        <w:t xml:space="preserve">Tony </w:t>
      </w:r>
      <w:r w:rsidR="00D57267">
        <w:t>Hart</w:t>
      </w:r>
      <w:r>
        <w:t>’s</w:t>
      </w:r>
      <w:r w:rsidR="00D57267">
        <w:t xml:space="preserve"> </w:t>
      </w:r>
      <w:r w:rsidR="00B52128">
        <w:t>family tree is</w:t>
      </w:r>
      <w:r w:rsidR="00D57267">
        <w:t xml:space="preserve"> </w:t>
      </w:r>
      <w:r w:rsidR="009E33DE">
        <w:t xml:space="preserve">just one of many rooted in the Georgia-Pacific Paper Mill in Camas, Washington. </w:t>
      </w:r>
    </w:p>
    <w:p w14:paraId="37A4DD66" w14:textId="77777777" w:rsidR="00A347DA" w:rsidRDefault="00A347DA" w:rsidP="00A347DA">
      <w:r>
        <w:t>______________</w:t>
      </w:r>
    </w:p>
    <w:p w14:paraId="4ACE5C3C" w14:textId="716F5045" w:rsidR="00A347DA" w:rsidRDefault="00A347DA" w:rsidP="00A347DA">
      <w:pPr>
        <w:pStyle w:val="Heading4"/>
      </w:pPr>
      <w:r>
        <w:t>Optional Captions</w:t>
      </w:r>
      <w:r w:rsidR="00072247">
        <w:t>/quotes</w:t>
      </w:r>
      <w:r>
        <w:t>:</w:t>
      </w:r>
    </w:p>
    <w:p w14:paraId="69B53CE4" w14:textId="77777777" w:rsidR="00A347DA" w:rsidRPr="00EA632E" w:rsidRDefault="00A347DA" w:rsidP="00A347DA">
      <w:pPr>
        <w:rPr>
          <w:color w:val="000000"/>
        </w:rPr>
      </w:pPr>
      <w:r>
        <w:rPr>
          <w:color w:val="000000"/>
        </w:rPr>
        <w:t>-A community advisory panel meets regularly to open the door to city representatives, local citizens and neighborhood organizations so they can discuss any questions or concerns with mill leadership.</w:t>
      </w:r>
    </w:p>
    <w:p w14:paraId="68EDE186" w14:textId="39EE2977" w:rsidR="00A347DA" w:rsidRDefault="00A347DA" w:rsidP="00A347DA">
      <w:r>
        <w:t>-The Harts enjoy the area for activities like hiking, baseball and mountain biking on some of the land donated to the city of Camas.</w:t>
      </w:r>
    </w:p>
    <w:p w14:paraId="292AFE6C" w14:textId="77777777" w:rsidR="00072247" w:rsidRPr="00CD37BA" w:rsidRDefault="00072247" w:rsidP="00072247">
      <w:r>
        <w:t>“We’ve depended on the mill to be there to help support the city,” Jim says. “Through the years, I met many employees who had dads and brothers and sisters who worked in the mill.”</w:t>
      </w:r>
    </w:p>
    <w:p w14:paraId="64A9C522" w14:textId="77777777" w:rsidR="00221CE1" w:rsidRDefault="00221CE1" w:rsidP="00D756EC"/>
    <w:p w14:paraId="669583CB" w14:textId="2CC23503" w:rsidR="003533D1" w:rsidRPr="00AA198A" w:rsidRDefault="00AA198A" w:rsidP="00AA198A">
      <w:pPr>
        <w:pStyle w:val="Heading4"/>
      </w:pPr>
      <w:r w:rsidRPr="00FD67F7">
        <w:t>BOILERPLATE </w:t>
      </w:r>
    </w:p>
    <w:p w14:paraId="10EDDE63" w14:textId="77777777" w:rsidR="003533D1" w:rsidRDefault="003533D1" w:rsidP="003533D1">
      <w:pPr>
        <w:rPr>
          <w:rFonts w:ascii="Helvetica" w:hAnsi="Helvetica" w:cs="Calibri"/>
        </w:rPr>
      </w:pPr>
      <w:r w:rsidRPr="001B403E">
        <w:rPr>
          <w:rFonts w:ascii="Helvetica" w:hAnsi="Helvetica" w:cs="Calibri"/>
        </w:rPr>
        <w:t>At Georgia-Pacific,</w:t>
      </w:r>
      <w:r w:rsidRPr="00FD67F7">
        <w:rPr>
          <w:rFonts w:ascii="Helvetica" w:hAnsi="Helvetica" w:cs="Calibri"/>
        </w:rPr>
        <w:t xml:space="preserve"> a division of Koch Industries Inc., employees like </w:t>
      </w:r>
      <w:r w:rsidRPr="001B403E">
        <w:rPr>
          <w:rFonts w:ascii="Helvetica" w:hAnsi="Helvetica" w:cs="Calibri"/>
        </w:rPr>
        <w:t>Tony Hart</w:t>
      </w:r>
      <w:r w:rsidRPr="00FD67F7">
        <w:rPr>
          <w:rFonts w:ascii="Helvetica" w:hAnsi="Helvetica" w:cs="Calibri"/>
        </w:rPr>
        <w:t> help strengthen our position as</w:t>
      </w:r>
      <w:r w:rsidRPr="0036476D">
        <w:rPr>
          <w:rFonts w:ascii="Helvetica" w:hAnsi="Helvetica" w:cs="Calibri"/>
        </w:rPr>
        <w:t xml:space="preserve"> a leading manufacturer </w:t>
      </w:r>
      <w:r w:rsidRPr="0036476D">
        <w:t>of</w:t>
      </w:r>
      <w:r w:rsidRPr="00CB5888">
        <w:rPr>
          <w:rFonts w:cs="Helvetica Neue"/>
        </w:rPr>
        <w:t xml:space="preserve"> </w:t>
      </w:r>
      <w:r>
        <w:rPr>
          <w:rFonts w:cs="Helvetica Neue"/>
        </w:rPr>
        <w:t>tissue, pulp, paper, packaging, building products and related chemicals</w:t>
      </w:r>
      <w:r>
        <w:t>.</w:t>
      </w:r>
      <w:r>
        <w:rPr>
          <w:rFonts w:cs="Helvetica Neue"/>
        </w:rPr>
        <w:t xml:space="preserve"> </w:t>
      </w:r>
      <w:r w:rsidRPr="0036476D">
        <w:rPr>
          <w:rFonts w:ascii="Helvetica" w:hAnsi="Helvetica" w:cs="Calibri"/>
        </w:rPr>
        <w:t>To learn more about Koch and our companies, visit kochind.com.</w:t>
      </w:r>
    </w:p>
    <w:p w14:paraId="10793510" w14:textId="77777777" w:rsidR="003533D1" w:rsidRDefault="003533D1" w:rsidP="003533D1">
      <w:pPr>
        <w:rPr>
          <w:rFonts w:ascii="Helvetica" w:hAnsi="Helvetica" w:cs="Calibri"/>
        </w:rPr>
      </w:pPr>
    </w:p>
    <w:p w14:paraId="14F56A07" w14:textId="02DF719B" w:rsidR="003533D1" w:rsidRDefault="00AA198A" w:rsidP="00AA198A">
      <w:pPr>
        <w:pStyle w:val="Heading4"/>
      </w:pPr>
      <w:r>
        <w:t>META DATA</w:t>
      </w:r>
    </w:p>
    <w:p w14:paraId="25F13F66" w14:textId="2BF0B3CD" w:rsidR="003533D1" w:rsidRPr="00AC3BDD" w:rsidRDefault="003533D1" w:rsidP="003533D1">
      <w:pPr>
        <w:rPr>
          <w:rFonts w:ascii="Helvetica" w:hAnsi="Helvetica" w:cs="Calibri"/>
        </w:rPr>
      </w:pPr>
      <w:r w:rsidRPr="003533D1">
        <w:rPr>
          <w:rFonts w:ascii="Helvetica" w:hAnsi="Helvetica" w:cs="Calibri"/>
        </w:rPr>
        <w:t>Koch Stories | Paper Made</w:t>
      </w:r>
    </w:p>
    <w:p w14:paraId="0B2FC6A8" w14:textId="77777777" w:rsidR="002D19C1" w:rsidRPr="002129BE" w:rsidRDefault="002D19C1" w:rsidP="002D19C1">
      <w:pPr>
        <w:rPr>
          <w:rFonts w:ascii="Times" w:hAnsi="Times"/>
          <w:sz w:val="20"/>
          <w:szCs w:val="20"/>
        </w:rPr>
      </w:pPr>
      <w:r w:rsidRPr="002129BE">
        <w:rPr>
          <w:shd w:val="clear" w:color="auto" w:fill="FFFFFF"/>
        </w:rPr>
        <w:t>The Hart family tree is firmly rooted in a Georgia-Pacific paper mill. Their story is a legacy of responsibility shared across generations.</w:t>
      </w:r>
    </w:p>
    <w:p w14:paraId="051999A1" w14:textId="77777777" w:rsidR="003533D1" w:rsidRDefault="003533D1" w:rsidP="003533D1"/>
    <w:p w14:paraId="7EFDC5DD" w14:textId="38A52C19" w:rsidR="003533D1" w:rsidRDefault="00AA198A" w:rsidP="00AE68A5">
      <w:pPr>
        <w:pStyle w:val="Heading4"/>
      </w:pPr>
      <w:r>
        <w:t>META TAGS</w:t>
      </w:r>
    </w:p>
    <w:p w14:paraId="07FEE992" w14:textId="2857DFC7" w:rsidR="00AA198A" w:rsidRDefault="00AA198A" w:rsidP="003533D1">
      <w:r>
        <w:t xml:space="preserve">Sustainability, </w:t>
      </w:r>
      <w:r w:rsidR="00AE68A5">
        <w:t>Responsible o</w:t>
      </w:r>
      <w:r w:rsidR="009E0EE7">
        <w:t xml:space="preserve">perations, </w:t>
      </w:r>
      <w:r w:rsidR="00AE68A5">
        <w:t>jobs, manufacturing, Paper, Forestry, Best practices</w:t>
      </w:r>
    </w:p>
    <w:p w14:paraId="689C99E8" w14:textId="77777777" w:rsidR="003533D1" w:rsidRDefault="003533D1" w:rsidP="003533D1"/>
    <w:p w14:paraId="31606671" w14:textId="77777777" w:rsidR="00AA198A" w:rsidRDefault="00AA198A" w:rsidP="00AA198A">
      <w:pPr>
        <w:pStyle w:val="Heading4"/>
      </w:pPr>
      <w:r>
        <w:t>SOCIAL LAUNCH POST</w:t>
      </w:r>
    </w:p>
    <w:p w14:paraId="5A46C88A" w14:textId="77777777" w:rsidR="00AA198A" w:rsidRDefault="00AA198A" w:rsidP="00AA198A">
      <w:pPr>
        <w:rPr>
          <w:shd w:val="clear" w:color="auto" w:fill="FFFFFF"/>
        </w:rPr>
      </w:pPr>
      <w:r>
        <w:rPr>
          <w:shd w:val="clear" w:color="auto" w:fill="FFFFFF"/>
        </w:rPr>
        <w:t>OPTION 1</w:t>
      </w:r>
    </w:p>
    <w:p w14:paraId="68884344" w14:textId="77777777" w:rsidR="00AA198A" w:rsidRPr="002129BE" w:rsidRDefault="00AA198A" w:rsidP="00AA198A">
      <w:pPr>
        <w:rPr>
          <w:rFonts w:ascii="Times" w:hAnsi="Times"/>
          <w:sz w:val="20"/>
          <w:szCs w:val="20"/>
        </w:rPr>
      </w:pPr>
      <w:r w:rsidRPr="002129BE">
        <w:rPr>
          <w:shd w:val="clear" w:color="auto" w:fill="FFFFFF"/>
        </w:rPr>
        <w:t>The Hart family tree is firmly rooted in a Georgia-Pacific paper mill. Their story is a legacy of responsibility shared across generations.</w:t>
      </w:r>
    </w:p>
    <w:p w14:paraId="4E8963DD" w14:textId="77777777" w:rsidR="00AA198A" w:rsidRPr="002129BE" w:rsidRDefault="00AA198A" w:rsidP="00AA198A">
      <w:pPr>
        <w:ind w:left="720"/>
      </w:pPr>
      <w:r>
        <w:t>ALT</w:t>
      </w:r>
    </w:p>
    <w:p w14:paraId="07C8FF2A" w14:textId="77777777" w:rsidR="00AA198A" w:rsidRPr="00B96DDB" w:rsidRDefault="00AA198A" w:rsidP="00AA198A">
      <w:pPr>
        <w:ind w:left="720"/>
        <w:rPr>
          <w:rFonts w:ascii="Times" w:hAnsi="Times"/>
          <w:sz w:val="20"/>
          <w:szCs w:val="20"/>
        </w:rPr>
      </w:pPr>
      <w:r>
        <w:rPr>
          <w:shd w:val="clear" w:color="auto" w:fill="FFFFFF"/>
        </w:rPr>
        <w:t xml:space="preserve">Visit </w:t>
      </w:r>
      <w:r w:rsidRPr="00B96DDB">
        <w:rPr>
          <w:shd w:val="clear" w:color="auto" w:fill="FFFFFF"/>
        </w:rPr>
        <w:t xml:space="preserve">a town built on paper but rooted in the American dream. </w:t>
      </w:r>
      <w:r>
        <w:rPr>
          <w:shd w:val="clear" w:color="auto" w:fill="FFFFFF"/>
        </w:rPr>
        <w:t xml:space="preserve">Read </w:t>
      </w:r>
      <w:r w:rsidRPr="00B96DDB">
        <w:rPr>
          <w:shd w:val="clear" w:color="auto" w:fill="FFFFFF"/>
        </w:rPr>
        <w:t xml:space="preserve">one local family’s story </w:t>
      </w:r>
      <w:r>
        <w:rPr>
          <w:shd w:val="clear" w:color="auto" w:fill="FFFFFF"/>
        </w:rPr>
        <w:t>to see how, together,</w:t>
      </w:r>
      <w:r w:rsidRPr="00B96DDB">
        <w:rPr>
          <w:shd w:val="clear" w:color="auto" w:fill="FFFFFF"/>
        </w:rPr>
        <w:t xml:space="preserve"> we’re striving to make life better for future generations.</w:t>
      </w:r>
    </w:p>
    <w:p w14:paraId="5ED8A9EA" w14:textId="77777777" w:rsidR="003533D1" w:rsidRDefault="003533D1" w:rsidP="003533D1"/>
    <w:p w14:paraId="38FB52C3" w14:textId="77777777" w:rsidR="003533D1" w:rsidRPr="00AC3BDD" w:rsidRDefault="003533D1" w:rsidP="003533D1">
      <w:pPr>
        <w:rPr>
          <w:b/>
        </w:rPr>
      </w:pPr>
      <w:r w:rsidRPr="00AC3BDD">
        <w:rPr>
          <w:b/>
        </w:rPr>
        <w:t>Google Ads (CTAs)</w:t>
      </w:r>
    </w:p>
    <w:p w14:paraId="36386E32" w14:textId="77777777" w:rsidR="00960D41" w:rsidRDefault="00960D41" w:rsidP="00D756EC"/>
    <w:sectPr w:rsidR="00960D41" w:rsidSect="00FA07B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8C13E" w14:textId="77777777" w:rsidR="00BE0B9A" w:rsidRDefault="00BE0B9A">
      <w:pPr>
        <w:spacing w:after="0"/>
      </w:pPr>
      <w:r>
        <w:separator/>
      </w:r>
    </w:p>
  </w:endnote>
  <w:endnote w:type="continuationSeparator" w:id="0">
    <w:p w14:paraId="3453CB51" w14:textId="77777777" w:rsidR="00BE0B9A" w:rsidRDefault="00BE0B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E0273" w14:textId="77777777" w:rsidR="00BE0B9A" w:rsidRDefault="00BE0B9A">
      <w:pPr>
        <w:spacing w:after="0"/>
      </w:pPr>
      <w:r>
        <w:separator/>
      </w:r>
    </w:p>
  </w:footnote>
  <w:footnote w:type="continuationSeparator" w:id="0">
    <w:p w14:paraId="2623D760" w14:textId="77777777" w:rsidR="00BE0B9A" w:rsidRDefault="00BE0B9A">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FFC35" w14:textId="77777777" w:rsidR="009E0EE7" w:rsidRDefault="009E0EE7" w:rsidP="007818C5">
    <w:pPr>
      <w:pStyle w:val="Heading2"/>
    </w:pPr>
    <w:r>
      <w:rPr>
        <w:noProof/>
        <w:color w:val="BFBFBF"/>
        <w:sz w:val="96"/>
      </w:rPr>
      <w:drawing>
        <wp:inline distT="0" distB="0" distL="0" distR="0" wp14:anchorId="7365D672" wp14:editId="24E0CD06">
          <wp:extent cx="1409700" cy="558800"/>
          <wp:effectExtent l="0" t="0" r="12700" b="0"/>
          <wp:docPr id="1" name="Picture 5" descr="Description: Macintosh HD:Users:ryanschafer:Desktop:KCG_New_09.02_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Macintosh HD:Users:ryanschafer:Desktop:KCG_New_09.02_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58800"/>
                  </a:xfrm>
                  <a:prstGeom prst="rect">
                    <a:avLst/>
                  </a:prstGeom>
                  <a:noFill/>
                  <a:ln>
                    <a:noFill/>
                  </a:ln>
                </pic:spPr>
              </pic:pic>
            </a:graphicData>
          </a:graphic>
        </wp:inline>
      </w:drawing>
    </w:r>
    <w:r>
      <w:rPr>
        <w:color w:val="BFBFBF"/>
        <w:sz w:val="96"/>
      </w:rPr>
      <w:tab/>
    </w:r>
    <w:r>
      <w:rPr>
        <w:color w:val="BFBFBF"/>
        <w:sz w:val="96"/>
      </w:rPr>
      <w:tab/>
    </w:r>
    <w:r>
      <w:rPr>
        <w:color w:val="BFBFBF"/>
        <w:sz w:val="96"/>
      </w:rPr>
      <w:tab/>
    </w:r>
    <w:r>
      <w:rPr>
        <w:color w:val="BFBFBF"/>
        <w:sz w:val="96"/>
      </w:rPr>
      <w:tab/>
    </w:r>
    <w:r>
      <w:rPr>
        <w:color w:val="BFBFBF"/>
        <w:sz w:val="96"/>
      </w:rPr>
      <w:tab/>
    </w:r>
    <w:r>
      <w:rPr>
        <w:color w:val="BFBFBF"/>
        <w:sz w:val="96"/>
      </w:rPr>
      <w:tab/>
    </w:r>
    <w:r w:rsidRPr="002639B1">
      <w:rPr>
        <w:color w:val="BFBFBF"/>
        <w:sz w:val="96"/>
      </w:rPr>
      <w:t>COPY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8E5E526E"/>
    <w:lvl w:ilvl="0">
      <w:start w:val="1"/>
      <w:numFmt w:val="decimal"/>
      <w:pStyle w:val="ListNumber"/>
      <w:lvlText w:val="%1."/>
      <w:lvlJc w:val="left"/>
      <w:pPr>
        <w:tabs>
          <w:tab w:val="num" w:pos="360"/>
        </w:tabs>
        <w:ind w:left="360" w:hanging="360"/>
      </w:pPr>
    </w:lvl>
  </w:abstractNum>
  <w:abstractNum w:abstractNumId="1">
    <w:nsid w:val="FFFFFF89"/>
    <w:multiLevelType w:val="singleLevel"/>
    <w:tmpl w:val="B344A850"/>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3FB42F86"/>
    <w:multiLevelType w:val="multilevel"/>
    <w:tmpl w:val="CAF2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BB6"/>
    <w:rsid w:val="000161EB"/>
    <w:rsid w:val="00023B34"/>
    <w:rsid w:val="00050A07"/>
    <w:rsid w:val="00051627"/>
    <w:rsid w:val="00071C14"/>
    <w:rsid w:val="00072247"/>
    <w:rsid w:val="00077BA7"/>
    <w:rsid w:val="0009625F"/>
    <w:rsid w:val="000A4321"/>
    <w:rsid w:val="000B179C"/>
    <w:rsid w:val="000B2FCC"/>
    <w:rsid w:val="000B364D"/>
    <w:rsid w:val="000C5E4F"/>
    <w:rsid w:val="000E7DDA"/>
    <w:rsid w:val="00102120"/>
    <w:rsid w:val="0011183B"/>
    <w:rsid w:val="001212C1"/>
    <w:rsid w:val="00137A82"/>
    <w:rsid w:val="0016309B"/>
    <w:rsid w:val="00191F85"/>
    <w:rsid w:val="001B3522"/>
    <w:rsid w:val="001C02F8"/>
    <w:rsid w:val="001D1DBA"/>
    <w:rsid w:val="001D5B13"/>
    <w:rsid w:val="001E58B2"/>
    <w:rsid w:val="001E5E3A"/>
    <w:rsid w:val="001E6A52"/>
    <w:rsid w:val="001F61EA"/>
    <w:rsid w:val="002013F3"/>
    <w:rsid w:val="002129BE"/>
    <w:rsid w:val="00221CE1"/>
    <w:rsid w:val="00254E59"/>
    <w:rsid w:val="002639B1"/>
    <w:rsid w:val="00265658"/>
    <w:rsid w:val="002813D0"/>
    <w:rsid w:val="002858FD"/>
    <w:rsid w:val="002879B4"/>
    <w:rsid w:val="00291EC4"/>
    <w:rsid w:val="002A1E06"/>
    <w:rsid w:val="002A7A72"/>
    <w:rsid w:val="002B0C4A"/>
    <w:rsid w:val="002B1E7D"/>
    <w:rsid w:val="002D19C1"/>
    <w:rsid w:val="00314B8E"/>
    <w:rsid w:val="0031715E"/>
    <w:rsid w:val="00320076"/>
    <w:rsid w:val="00324545"/>
    <w:rsid w:val="00342616"/>
    <w:rsid w:val="003509B7"/>
    <w:rsid w:val="003533D1"/>
    <w:rsid w:val="00375DCE"/>
    <w:rsid w:val="00396394"/>
    <w:rsid w:val="003B4DF4"/>
    <w:rsid w:val="003B68E5"/>
    <w:rsid w:val="003C48D3"/>
    <w:rsid w:val="003C7FEC"/>
    <w:rsid w:val="0040240A"/>
    <w:rsid w:val="00414C70"/>
    <w:rsid w:val="00423B0A"/>
    <w:rsid w:val="004332D1"/>
    <w:rsid w:val="0043481C"/>
    <w:rsid w:val="004648D2"/>
    <w:rsid w:val="004905D0"/>
    <w:rsid w:val="004B5EC5"/>
    <w:rsid w:val="004D3D59"/>
    <w:rsid w:val="004F2E86"/>
    <w:rsid w:val="004F550F"/>
    <w:rsid w:val="0051056A"/>
    <w:rsid w:val="00543EA5"/>
    <w:rsid w:val="005626FE"/>
    <w:rsid w:val="00583DDB"/>
    <w:rsid w:val="005937FD"/>
    <w:rsid w:val="00595DF4"/>
    <w:rsid w:val="005A4DD4"/>
    <w:rsid w:val="005C38C2"/>
    <w:rsid w:val="005C6B9E"/>
    <w:rsid w:val="005D132C"/>
    <w:rsid w:val="005D23E8"/>
    <w:rsid w:val="005D619F"/>
    <w:rsid w:val="006A3E69"/>
    <w:rsid w:val="006E380A"/>
    <w:rsid w:val="00715E95"/>
    <w:rsid w:val="00732F7A"/>
    <w:rsid w:val="00733ECC"/>
    <w:rsid w:val="00753438"/>
    <w:rsid w:val="0075663D"/>
    <w:rsid w:val="00760F8C"/>
    <w:rsid w:val="007818C5"/>
    <w:rsid w:val="00796183"/>
    <w:rsid w:val="007A0817"/>
    <w:rsid w:val="007B12E0"/>
    <w:rsid w:val="007B7BCD"/>
    <w:rsid w:val="007C2D5E"/>
    <w:rsid w:val="007C71A3"/>
    <w:rsid w:val="007F5EF8"/>
    <w:rsid w:val="00814BDC"/>
    <w:rsid w:val="00844253"/>
    <w:rsid w:val="00846945"/>
    <w:rsid w:val="0086511F"/>
    <w:rsid w:val="00870FC0"/>
    <w:rsid w:val="00891452"/>
    <w:rsid w:val="008B4BAA"/>
    <w:rsid w:val="008C47E4"/>
    <w:rsid w:val="008C7A25"/>
    <w:rsid w:val="008D7BB6"/>
    <w:rsid w:val="008F3729"/>
    <w:rsid w:val="009006E1"/>
    <w:rsid w:val="009015E2"/>
    <w:rsid w:val="009047FC"/>
    <w:rsid w:val="009134AE"/>
    <w:rsid w:val="00953423"/>
    <w:rsid w:val="00960D41"/>
    <w:rsid w:val="00981494"/>
    <w:rsid w:val="009965C8"/>
    <w:rsid w:val="009A4A7F"/>
    <w:rsid w:val="009C7CFF"/>
    <w:rsid w:val="009D6679"/>
    <w:rsid w:val="009D7E36"/>
    <w:rsid w:val="009E0EE7"/>
    <w:rsid w:val="009E33DE"/>
    <w:rsid w:val="00A347DA"/>
    <w:rsid w:val="00A6162F"/>
    <w:rsid w:val="00A9340B"/>
    <w:rsid w:val="00AA1126"/>
    <w:rsid w:val="00AA198A"/>
    <w:rsid w:val="00AE68A5"/>
    <w:rsid w:val="00AF2BD1"/>
    <w:rsid w:val="00AF65F2"/>
    <w:rsid w:val="00AF753A"/>
    <w:rsid w:val="00B03AD8"/>
    <w:rsid w:val="00B118F7"/>
    <w:rsid w:val="00B202F0"/>
    <w:rsid w:val="00B21E5C"/>
    <w:rsid w:val="00B31CD4"/>
    <w:rsid w:val="00B40CD2"/>
    <w:rsid w:val="00B434FA"/>
    <w:rsid w:val="00B505F3"/>
    <w:rsid w:val="00B50A33"/>
    <w:rsid w:val="00B52128"/>
    <w:rsid w:val="00B90C15"/>
    <w:rsid w:val="00B96DDB"/>
    <w:rsid w:val="00BA327B"/>
    <w:rsid w:val="00BA33A9"/>
    <w:rsid w:val="00BD36DB"/>
    <w:rsid w:val="00BE0B9A"/>
    <w:rsid w:val="00BE6651"/>
    <w:rsid w:val="00BF6FC0"/>
    <w:rsid w:val="00C338BE"/>
    <w:rsid w:val="00C35BF5"/>
    <w:rsid w:val="00C52C7D"/>
    <w:rsid w:val="00C65004"/>
    <w:rsid w:val="00C67510"/>
    <w:rsid w:val="00C77905"/>
    <w:rsid w:val="00CB0AB3"/>
    <w:rsid w:val="00CC69C5"/>
    <w:rsid w:val="00CD17A0"/>
    <w:rsid w:val="00CD37BA"/>
    <w:rsid w:val="00D16ADA"/>
    <w:rsid w:val="00D320E2"/>
    <w:rsid w:val="00D536C5"/>
    <w:rsid w:val="00D57267"/>
    <w:rsid w:val="00D756EC"/>
    <w:rsid w:val="00D845AB"/>
    <w:rsid w:val="00D865EA"/>
    <w:rsid w:val="00DC3360"/>
    <w:rsid w:val="00DE01EF"/>
    <w:rsid w:val="00E16CD5"/>
    <w:rsid w:val="00E32722"/>
    <w:rsid w:val="00E46FF3"/>
    <w:rsid w:val="00E56068"/>
    <w:rsid w:val="00E638BB"/>
    <w:rsid w:val="00E72719"/>
    <w:rsid w:val="00E95285"/>
    <w:rsid w:val="00EA632E"/>
    <w:rsid w:val="00EB4F8E"/>
    <w:rsid w:val="00EE2639"/>
    <w:rsid w:val="00EF1755"/>
    <w:rsid w:val="00EF23FC"/>
    <w:rsid w:val="00EF67A0"/>
    <w:rsid w:val="00F2002A"/>
    <w:rsid w:val="00F2267C"/>
    <w:rsid w:val="00F4770D"/>
    <w:rsid w:val="00F5693A"/>
    <w:rsid w:val="00F6440E"/>
    <w:rsid w:val="00F949CA"/>
    <w:rsid w:val="00F94BCC"/>
    <w:rsid w:val="00F96D82"/>
    <w:rsid w:val="00FA07B7"/>
    <w:rsid w:val="00FA4870"/>
    <w:rsid w:val="00FB7A88"/>
    <w:rsid w:val="00FC00FA"/>
    <w:rsid w:val="00FC1746"/>
    <w:rsid w:val="00FD1E0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073E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511F"/>
    <w:pPr>
      <w:spacing w:after="200" w:line="276" w:lineRule="auto"/>
    </w:pPr>
    <w:rPr>
      <w:rFonts w:ascii="Helvetica Neue" w:hAnsi="Helvetica Neue"/>
      <w:sz w:val="24"/>
      <w:szCs w:val="24"/>
    </w:rPr>
  </w:style>
  <w:style w:type="paragraph" w:styleId="Heading1">
    <w:name w:val="heading 1"/>
    <w:basedOn w:val="Normal"/>
    <w:next w:val="Normal"/>
    <w:link w:val="Heading1Char"/>
    <w:uiPriority w:val="9"/>
    <w:qFormat/>
    <w:rsid w:val="002B0C4A"/>
    <w:pPr>
      <w:keepNext/>
      <w:keepLines/>
      <w:spacing w:before="240" w:after="240" w:line="480" w:lineRule="auto"/>
      <w:outlineLvl w:val="0"/>
    </w:pPr>
    <w:rPr>
      <w:rFonts w:eastAsia="ＭＳ ゴシック"/>
      <w:b/>
      <w:bCs/>
      <w:sz w:val="36"/>
      <w:szCs w:val="32"/>
    </w:rPr>
  </w:style>
  <w:style w:type="paragraph" w:styleId="Heading2">
    <w:name w:val="heading 2"/>
    <w:basedOn w:val="Normal"/>
    <w:next w:val="Normal"/>
    <w:link w:val="Heading2Char"/>
    <w:uiPriority w:val="9"/>
    <w:unhideWhenUsed/>
    <w:qFormat/>
    <w:rsid w:val="00F2002A"/>
    <w:pPr>
      <w:keepNext/>
      <w:keepLines/>
      <w:spacing w:before="320" w:after="120"/>
      <w:outlineLvl w:val="1"/>
    </w:pPr>
    <w:rPr>
      <w:rFonts w:eastAsia="ＭＳ ゴシック"/>
      <w:b/>
      <w:bCs/>
      <w:color w:val="0091B0"/>
    </w:rPr>
  </w:style>
  <w:style w:type="paragraph" w:styleId="Heading3">
    <w:name w:val="heading 3"/>
    <w:basedOn w:val="Normal"/>
    <w:next w:val="Normal"/>
    <w:link w:val="Heading3Char"/>
    <w:uiPriority w:val="9"/>
    <w:unhideWhenUsed/>
    <w:qFormat/>
    <w:rsid w:val="002B0C4A"/>
    <w:pPr>
      <w:keepNext/>
      <w:keepLines/>
      <w:spacing w:before="320" w:after="120"/>
      <w:outlineLvl w:val="2"/>
    </w:pPr>
    <w:rPr>
      <w:rFonts w:eastAsia="ＭＳ ゴシック"/>
      <w:b/>
      <w:bCs/>
    </w:rPr>
  </w:style>
  <w:style w:type="paragraph" w:styleId="Heading4">
    <w:name w:val="heading 4"/>
    <w:basedOn w:val="Normal"/>
    <w:next w:val="Normal"/>
    <w:link w:val="Heading4Char"/>
    <w:uiPriority w:val="9"/>
    <w:unhideWhenUsed/>
    <w:qFormat/>
    <w:rsid w:val="007818C5"/>
    <w:pPr>
      <w:keepNext/>
      <w:spacing w:before="240" w:after="60"/>
      <w:outlineLvl w:val="3"/>
    </w:pPr>
    <w:rPr>
      <w:rFonts w:eastAsia="ＭＳ 明朝"/>
      <w:color w:val="0091B0"/>
      <w:sz w:val="20"/>
      <w:szCs w:val="20"/>
    </w:rPr>
  </w:style>
  <w:style w:type="paragraph" w:styleId="Heading5">
    <w:name w:val="heading 5"/>
    <w:basedOn w:val="Normal"/>
    <w:next w:val="Normal"/>
    <w:link w:val="Heading5Char"/>
    <w:uiPriority w:val="9"/>
    <w:semiHidden/>
    <w:unhideWhenUsed/>
    <w:qFormat/>
    <w:rsid w:val="00B40CD2"/>
    <w:pPr>
      <w:spacing w:before="240" w:after="60"/>
      <w:outlineLvl w:val="4"/>
    </w:pPr>
    <w:rPr>
      <w:rFonts w:eastAsia="ＭＳ 明朝"/>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2722"/>
    <w:pPr>
      <w:tabs>
        <w:tab w:val="center" w:pos="4320"/>
        <w:tab w:val="right" w:pos="8640"/>
      </w:tabs>
      <w:spacing w:after="0"/>
    </w:pPr>
  </w:style>
  <w:style w:type="character" w:customStyle="1" w:styleId="HeaderChar">
    <w:name w:val="Header Char"/>
    <w:basedOn w:val="DefaultParagraphFont"/>
    <w:link w:val="Header"/>
    <w:uiPriority w:val="99"/>
    <w:rsid w:val="00372722"/>
  </w:style>
  <w:style w:type="paragraph" w:styleId="Footer">
    <w:name w:val="footer"/>
    <w:basedOn w:val="Normal"/>
    <w:link w:val="FooterChar"/>
    <w:uiPriority w:val="99"/>
    <w:unhideWhenUsed/>
    <w:rsid w:val="00372722"/>
    <w:pPr>
      <w:tabs>
        <w:tab w:val="center" w:pos="4320"/>
        <w:tab w:val="right" w:pos="8640"/>
      </w:tabs>
      <w:spacing w:after="0"/>
    </w:pPr>
  </w:style>
  <w:style w:type="character" w:customStyle="1" w:styleId="FooterChar">
    <w:name w:val="Footer Char"/>
    <w:basedOn w:val="DefaultParagraphFont"/>
    <w:link w:val="Footer"/>
    <w:uiPriority w:val="99"/>
    <w:rsid w:val="00372722"/>
  </w:style>
  <w:style w:type="character" w:customStyle="1" w:styleId="Heading1Char">
    <w:name w:val="Heading 1 Char"/>
    <w:link w:val="Heading1"/>
    <w:uiPriority w:val="9"/>
    <w:rsid w:val="002B0C4A"/>
    <w:rPr>
      <w:rFonts w:ascii="Helvetica Neue" w:eastAsia="ＭＳ ゴシック" w:hAnsi="Helvetica Neue"/>
      <w:b/>
      <w:bCs/>
      <w:sz w:val="36"/>
      <w:szCs w:val="32"/>
    </w:rPr>
  </w:style>
  <w:style w:type="character" w:customStyle="1" w:styleId="Heading2Char">
    <w:name w:val="Heading 2 Char"/>
    <w:link w:val="Heading2"/>
    <w:uiPriority w:val="9"/>
    <w:rsid w:val="00F2002A"/>
    <w:rPr>
      <w:rFonts w:ascii="Helvetica Neue" w:eastAsia="ＭＳ ゴシック" w:hAnsi="Helvetica Neue"/>
      <w:b/>
      <w:bCs/>
      <w:color w:val="0091B0"/>
      <w:sz w:val="24"/>
      <w:szCs w:val="24"/>
    </w:rPr>
  </w:style>
  <w:style w:type="character" w:customStyle="1" w:styleId="Heading3Char">
    <w:name w:val="Heading 3 Char"/>
    <w:link w:val="Heading3"/>
    <w:uiPriority w:val="9"/>
    <w:rsid w:val="002B0C4A"/>
    <w:rPr>
      <w:rFonts w:ascii="Helvetica Neue" w:eastAsia="ＭＳ ゴシック" w:hAnsi="Helvetica Neue"/>
      <w:b/>
      <w:bCs/>
      <w:sz w:val="24"/>
      <w:szCs w:val="24"/>
    </w:rPr>
  </w:style>
  <w:style w:type="paragraph" w:customStyle="1" w:styleId="Bullet">
    <w:name w:val="Bullet"/>
    <w:basedOn w:val="ListBullet"/>
    <w:next w:val="ListBullet"/>
    <w:qFormat/>
    <w:rsid w:val="008352F9"/>
  </w:style>
  <w:style w:type="paragraph" w:customStyle="1" w:styleId="Number">
    <w:name w:val="Number"/>
    <w:basedOn w:val="ListNumber"/>
    <w:next w:val="ListNumber"/>
    <w:qFormat/>
    <w:rsid w:val="00342E50"/>
  </w:style>
  <w:style w:type="paragraph" w:styleId="ListBullet">
    <w:name w:val="List Bullet"/>
    <w:basedOn w:val="Normal"/>
    <w:uiPriority w:val="99"/>
    <w:unhideWhenUsed/>
    <w:rsid w:val="008352F9"/>
    <w:pPr>
      <w:numPr>
        <w:numId w:val="1"/>
      </w:numPr>
      <w:contextualSpacing/>
    </w:pPr>
  </w:style>
  <w:style w:type="paragraph" w:styleId="ListNumber">
    <w:name w:val="List Number"/>
    <w:basedOn w:val="Normal"/>
    <w:uiPriority w:val="99"/>
    <w:semiHidden/>
    <w:unhideWhenUsed/>
    <w:rsid w:val="00342E50"/>
    <w:pPr>
      <w:numPr>
        <w:numId w:val="2"/>
      </w:numPr>
      <w:contextualSpacing/>
    </w:pPr>
  </w:style>
  <w:style w:type="paragraph" w:styleId="BalloonText">
    <w:name w:val="Balloon Text"/>
    <w:basedOn w:val="Normal"/>
    <w:link w:val="BalloonTextChar"/>
    <w:uiPriority w:val="99"/>
    <w:semiHidden/>
    <w:unhideWhenUsed/>
    <w:rsid w:val="002639B1"/>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2639B1"/>
    <w:rPr>
      <w:rFonts w:ascii="Lucida Grande" w:hAnsi="Lucida Grande" w:cs="Lucida Grande"/>
      <w:sz w:val="18"/>
      <w:szCs w:val="18"/>
    </w:rPr>
  </w:style>
  <w:style w:type="character" w:customStyle="1" w:styleId="Heading4Char">
    <w:name w:val="Heading 4 Char"/>
    <w:link w:val="Heading4"/>
    <w:uiPriority w:val="9"/>
    <w:rsid w:val="007818C5"/>
    <w:rPr>
      <w:rFonts w:ascii="Helvetica Neue" w:eastAsia="ＭＳ 明朝" w:hAnsi="Helvetica Neue"/>
      <w:color w:val="0091B0"/>
    </w:rPr>
  </w:style>
  <w:style w:type="character" w:customStyle="1" w:styleId="Heading5Char">
    <w:name w:val="Heading 5 Char"/>
    <w:link w:val="Heading5"/>
    <w:uiPriority w:val="9"/>
    <w:semiHidden/>
    <w:rsid w:val="00B40CD2"/>
    <w:rPr>
      <w:rFonts w:ascii="Helvetica Neue" w:eastAsia="ＭＳ 明朝" w:hAnsi="Helvetica Neue" w:cs="Times New Roman"/>
      <w:bCs/>
      <w:i/>
      <w:iCs/>
      <w:szCs w:val="26"/>
    </w:rPr>
  </w:style>
  <w:style w:type="character" w:customStyle="1" w:styleId="text7274font2">
    <w:name w:val="text7274font2"/>
    <w:basedOn w:val="DefaultParagraphFont"/>
    <w:rsid w:val="001F61EA"/>
  </w:style>
  <w:style w:type="paragraph" w:styleId="NormalWeb">
    <w:name w:val="Normal (Web)"/>
    <w:basedOn w:val="Normal"/>
    <w:uiPriority w:val="99"/>
    <w:semiHidden/>
    <w:unhideWhenUsed/>
    <w:rsid w:val="009965C8"/>
    <w:pPr>
      <w:spacing w:before="100" w:beforeAutospacing="1" w:after="100" w:afterAutospacing="1" w:line="240" w:lineRule="auto"/>
    </w:pPr>
    <w:rPr>
      <w:rFonts w:ascii="Times" w:hAnsi="Times"/>
      <w:sz w:val="20"/>
      <w:szCs w:val="20"/>
    </w:rPr>
  </w:style>
  <w:style w:type="character" w:styleId="CommentReference">
    <w:name w:val="annotation reference"/>
    <w:basedOn w:val="DefaultParagraphFont"/>
    <w:uiPriority w:val="99"/>
    <w:semiHidden/>
    <w:unhideWhenUsed/>
    <w:rsid w:val="009D7E36"/>
    <w:rPr>
      <w:sz w:val="18"/>
      <w:szCs w:val="18"/>
    </w:rPr>
  </w:style>
  <w:style w:type="paragraph" w:styleId="CommentText">
    <w:name w:val="annotation text"/>
    <w:basedOn w:val="Normal"/>
    <w:link w:val="CommentTextChar"/>
    <w:uiPriority w:val="99"/>
    <w:semiHidden/>
    <w:unhideWhenUsed/>
    <w:rsid w:val="009D7E36"/>
    <w:pPr>
      <w:spacing w:line="240" w:lineRule="auto"/>
    </w:pPr>
  </w:style>
  <w:style w:type="character" w:customStyle="1" w:styleId="CommentTextChar">
    <w:name w:val="Comment Text Char"/>
    <w:basedOn w:val="DefaultParagraphFont"/>
    <w:link w:val="CommentText"/>
    <w:uiPriority w:val="99"/>
    <w:semiHidden/>
    <w:rsid w:val="009D7E36"/>
    <w:rPr>
      <w:rFonts w:ascii="Helvetica Neue" w:hAnsi="Helvetica Neue"/>
      <w:sz w:val="24"/>
      <w:szCs w:val="24"/>
    </w:rPr>
  </w:style>
  <w:style w:type="paragraph" w:styleId="CommentSubject">
    <w:name w:val="annotation subject"/>
    <w:basedOn w:val="CommentText"/>
    <w:next w:val="CommentText"/>
    <w:link w:val="CommentSubjectChar"/>
    <w:uiPriority w:val="99"/>
    <w:semiHidden/>
    <w:unhideWhenUsed/>
    <w:rsid w:val="009D7E36"/>
    <w:rPr>
      <w:b/>
      <w:bCs/>
      <w:sz w:val="20"/>
      <w:szCs w:val="20"/>
    </w:rPr>
  </w:style>
  <w:style w:type="character" w:customStyle="1" w:styleId="CommentSubjectChar">
    <w:name w:val="Comment Subject Char"/>
    <w:basedOn w:val="CommentTextChar"/>
    <w:link w:val="CommentSubject"/>
    <w:uiPriority w:val="99"/>
    <w:semiHidden/>
    <w:rsid w:val="009D7E36"/>
    <w:rPr>
      <w:rFonts w:ascii="Helvetica Neue" w:hAnsi="Helvetica Neue"/>
      <w:b/>
      <w:bCs/>
      <w:sz w:val="24"/>
      <w:szCs w:val="24"/>
    </w:rPr>
  </w:style>
  <w:style w:type="character" w:customStyle="1" w:styleId="apple-converted-space">
    <w:name w:val="apple-converted-space"/>
    <w:basedOn w:val="DefaultParagraphFont"/>
    <w:rsid w:val="007F5EF8"/>
  </w:style>
  <w:style w:type="character" w:styleId="Strong">
    <w:name w:val="Strong"/>
    <w:basedOn w:val="DefaultParagraphFont"/>
    <w:uiPriority w:val="22"/>
    <w:qFormat/>
    <w:rsid w:val="000C5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6431">
      <w:bodyDiv w:val="1"/>
      <w:marLeft w:val="0"/>
      <w:marRight w:val="0"/>
      <w:marTop w:val="0"/>
      <w:marBottom w:val="0"/>
      <w:divBdr>
        <w:top w:val="none" w:sz="0" w:space="0" w:color="auto"/>
        <w:left w:val="none" w:sz="0" w:space="0" w:color="auto"/>
        <w:bottom w:val="none" w:sz="0" w:space="0" w:color="auto"/>
        <w:right w:val="none" w:sz="0" w:space="0" w:color="auto"/>
      </w:divBdr>
    </w:div>
    <w:div w:id="314645631">
      <w:bodyDiv w:val="1"/>
      <w:marLeft w:val="0"/>
      <w:marRight w:val="0"/>
      <w:marTop w:val="0"/>
      <w:marBottom w:val="0"/>
      <w:divBdr>
        <w:top w:val="none" w:sz="0" w:space="0" w:color="auto"/>
        <w:left w:val="none" w:sz="0" w:space="0" w:color="auto"/>
        <w:bottom w:val="none" w:sz="0" w:space="0" w:color="auto"/>
        <w:right w:val="none" w:sz="0" w:space="0" w:color="auto"/>
      </w:divBdr>
      <w:divsChild>
        <w:div w:id="1712268530">
          <w:marLeft w:val="0"/>
          <w:marRight w:val="0"/>
          <w:marTop w:val="0"/>
          <w:marBottom w:val="0"/>
          <w:divBdr>
            <w:top w:val="none" w:sz="0" w:space="0" w:color="auto"/>
            <w:left w:val="none" w:sz="0" w:space="0" w:color="auto"/>
            <w:bottom w:val="none" w:sz="0" w:space="0" w:color="auto"/>
            <w:right w:val="none" w:sz="0" w:space="0" w:color="auto"/>
          </w:divBdr>
        </w:div>
        <w:div w:id="2072263695">
          <w:marLeft w:val="0"/>
          <w:marRight w:val="0"/>
          <w:marTop w:val="0"/>
          <w:marBottom w:val="0"/>
          <w:divBdr>
            <w:top w:val="none" w:sz="0" w:space="0" w:color="auto"/>
            <w:left w:val="none" w:sz="0" w:space="0" w:color="auto"/>
            <w:bottom w:val="none" w:sz="0" w:space="0" w:color="auto"/>
            <w:right w:val="none" w:sz="0" w:space="0" w:color="auto"/>
          </w:divBdr>
        </w:div>
        <w:div w:id="898172221">
          <w:marLeft w:val="0"/>
          <w:marRight w:val="0"/>
          <w:marTop w:val="0"/>
          <w:marBottom w:val="0"/>
          <w:divBdr>
            <w:top w:val="none" w:sz="0" w:space="0" w:color="auto"/>
            <w:left w:val="none" w:sz="0" w:space="0" w:color="auto"/>
            <w:bottom w:val="none" w:sz="0" w:space="0" w:color="auto"/>
            <w:right w:val="none" w:sz="0" w:space="0" w:color="auto"/>
          </w:divBdr>
        </w:div>
        <w:div w:id="1938976431">
          <w:marLeft w:val="0"/>
          <w:marRight w:val="0"/>
          <w:marTop w:val="0"/>
          <w:marBottom w:val="0"/>
          <w:divBdr>
            <w:top w:val="none" w:sz="0" w:space="0" w:color="auto"/>
            <w:left w:val="none" w:sz="0" w:space="0" w:color="auto"/>
            <w:bottom w:val="none" w:sz="0" w:space="0" w:color="auto"/>
            <w:right w:val="none" w:sz="0" w:space="0" w:color="auto"/>
          </w:divBdr>
        </w:div>
        <w:div w:id="1187131593">
          <w:marLeft w:val="0"/>
          <w:marRight w:val="0"/>
          <w:marTop w:val="0"/>
          <w:marBottom w:val="0"/>
          <w:divBdr>
            <w:top w:val="none" w:sz="0" w:space="0" w:color="auto"/>
            <w:left w:val="none" w:sz="0" w:space="0" w:color="auto"/>
            <w:bottom w:val="none" w:sz="0" w:space="0" w:color="auto"/>
            <w:right w:val="none" w:sz="0" w:space="0" w:color="auto"/>
          </w:divBdr>
        </w:div>
      </w:divsChild>
    </w:div>
    <w:div w:id="706640895">
      <w:bodyDiv w:val="1"/>
      <w:marLeft w:val="0"/>
      <w:marRight w:val="0"/>
      <w:marTop w:val="0"/>
      <w:marBottom w:val="0"/>
      <w:divBdr>
        <w:top w:val="none" w:sz="0" w:space="0" w:color="auto"/>
        <w:left w:val="none" w:sz="0" w:space="0" w:color="auto"/>
        <w:bottom w:val="none" w:sz="0" w:space="0" w:color="auto"/>
        <w:right w:val="none" w:sz="0" w:space="0" w:color="auto"/>
      </w:divBdr>
    </w:div>
    <w:div w:id="976687735">
      <w:bodyDiv w:val="1"/>
      <w:marLeft w:val="0"/>
      <w:marRight w:val="0"/>
      <w:marTop w:val="0"/>
      <w:marBottom w:val="0"/>
      <w:divBdr>
        <w:top w:val="none" w:sz="0" w:space="0" w:color="auto"/>
        <w:left w:val="none" w:sz="0" w:space="0" w:color="auto"/>
        <w:bottom w:val="none" w:sz="0" w:space="0" w:color="auto"/>
        <w:right w:val="none" w:sz="0" w:space="0" w:color="auto"/>
      </w:divBdr>
    </w:div>
    <w:div w:id="979261504">
      <w:bodyDiv w:val="1"/>
      <w:marLeft w:val="0"/>
      <w:marRight w:val="0"/>
      <w:marTop w:val="0"/>
      <w:marBottom w:val="0"/>
      <w:divBdr>
        <w:top w:val="none" w:sz="0" w:space="0" w:color="auto"/>
        <w:left w:val="none" w:sz="0" w:space="0" w:color="auto"/>
        <w:bottom w:val="none" w:sz="0" w:space="0" w:color="auto"/>
        <w:right w:val="none" w:sz="0" w:space="0" w:color="auto"/>
      </w:divBdr>
    </w:div>
    <w:div w:id="1150555444">
      <w:bodyDiv w:val="1"/>
      <w:marLeft w:val="0"/>
      <w:marRight w:val="0"/>
      <w:marTop w:val="0"/>
      <w:marBottom w:val="0"/>
      <w:divBdr>
        <w:top w:val="none" w:sz="0" w:space="0" w:color="auto"/>
        <w:left w:val="none" w:sz="0" w:space="0" w:color="auto"/>
        <w:bottom w:val="none" w:sz="0" w:space="0" w:color="auto"/>
        <w:right w:val="none" w:sz="0" w:space="0" w:color="auto"/>
      </w:divBdr>
    </w:div>
    <w:div w:id="1508859999">
      <w:bodyDiv w:val="1"/>
      <w:marLeft w:val="0"/>
      <w:marRight w:val="0"/>
      <w:marTop w:val="0"/>
      <w:marBottom w:val="0"/>
      <w:divBdr>
        <w:top w:val="none" w:sz="0" w:space="0" w:color="auto"/>
        <w:left w:val="none" w:sz="0" w:space="0" w:color="auto"/>
        <w:bottom w:val="none" w:sz="0" w:space="0" w:color="auto"/>
        <w:right w:val="none" w:sz="0" w:space="0" w:color="auto"/>
      </w:divBdr>
    </w:div>
    <w:div w:id="1799687913">
      <w:bodyDiv w:val="1"/>
      <w:marLeft w:val="0"/>
      <w:marRight w:val="0"/>
      <w:marTop w:val="0"/>
      <w:marBottom w:val="0"/>
      <w:divBdr>
        <w:top w:val="none" w:sz="0" w:space="0" w:color="auto"/>
        <w:left w:val="none" w:sz="0" w:space="0" w:color="auto"/>
        <w:bottom w:val="none" w:sz="0" w:space="0" w:color="auto"/>
        <w:right w:val="none" w:sz="0" w:space="0" w:color="auto"/>
      </w:divBdr>
    </w:div>
    <w:div w:id="1878815519">
      <w:bodyDiv w:val="1"/>
      <w:marLeft w:val="0"/>
      <w:marRight w:val="0"/>
      <w:marTop w:val="0"/>
      <w:marBottom w:val="0"/>
      <w:divBdr>
        <w:top w:val="none" w:sz="0" w:space="0" w:color="auto"/>
        <w:left w:val="none" w:sz="0" w:space="0" w:color="auto"/>
        <w:bottom w:val="none" w:sz="0" w:space="0" w:color="auto"/>
        <w:right w:val="none" w:sz="0" w:space="0" w:color="auto"/>
      </w:divBdr>
    </w:div>
    <w:div w:id="19636084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ennliss:Library:Application%20Support:Microsoft:Office:User%20Templates:My%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B6733D-86A1-8147-83E3-0A6CA1B8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HD:Users:jennliss:Library:Application Support:Microsoft:Office:User Templates:My Templates:template.dotx</Template>
  <TotalTime>34</TotalTime>
  <Pages>5</Pages>
  <Words>717</Words>
  <Characters>4087</Characters>
  <Application>Microsoft Macintosh Word</Application>
  <DocSecurity>0</DocSecurity>
  <Lines>34</Lines>
  <Paragraphs>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/Paper Made</vt:lpstr>
    </vt:vector>
  </TitlesOfParts>
  <Company>Koch Creative</Company>
  <LinksUpToDate>false</LinksUpToDate>
  <CharactersWithSpaces>4795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Liss</dc:creator>
  <cp:keywords/>
  <cp:lastModifiedBy>Rodriguez, Mark</cp:lastModifiedBy>
  <cp:revision>19</cp:revision>
  <cp:lastPrinted>2016-11-16T16:19:00Z</cp:lastPrinted>
  <dcterms:created xsi:type="dcterms:W3CDTF">2016-11-18T18:03:00Z</dcterms:created>
  <dcterms:modified xsi:type="dcterms:W3CDTF">2016-11-30T16:03:00Z</dcterms:modified>
</cp:coreProperties>
</file>